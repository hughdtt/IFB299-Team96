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A6BF" w14:textId="2855B992" w:rsidR="00807843" w:rsidRDefault="003622F7" w:rsidP="00611699">
      <w:pPr>
        <w:pStyle w:val="Heading1"/>
        <w:jc w:val="center"/>
      </w:pPr>
      <w:r>
        <w:t xml:space="preserve">Meeting Minutes – Week </w:t>
      </w:r>
      <w:r w:rsidR="00202949">
        <w:t>10 03/10</w:t>
      </w:r>
    </w:p>
    <w:p w14:paraId="335EBCD0" w14:textId="77777777" w:rsidR="00ED37DC" w:rsidRDefault="00ED37DC" w:rsidP="00ED37DC">
      <w:r>
        <w:t>Tasks</w:t>
      </w:r>
    </w:p>
    <w:p w14:paraId="7BBCE6A9" w14:textId="783900FC" w:rsidR="00202949" w:rsidRDefault="00202949" w:rsidP="00202949">
      <w:pPr>
        <w:pStyle w:val="ListParagraph"/>
        <w:numPr>
          <w:ilvl w:val="0"/>
          <w:numId w:val="8"/>
        </w:numPr>
      </w:pPr>
      <w:r>
        <w:t>Have not done much since break but completed some minor user stories</w:t>
      </w:r>
    </w:p>
    <w:p w14:paraId="49987122" w14:textId="2738C42B" w:rsidR="00202949" w:rsidRDefault="00202949" w:rsidP="00202949">
      <w:pPr>
        <w:pStyle w:val="ListParagraph"/>
        <w:numPr>
          <w:ilvl w:val="0"/>
          <w:numId w:val="8"/>
        </w:numPr>
      </w:pPr>
      <w:r>
        <w:t xml:space="preserve">Collaborated </w:t>
      </w:r>
      <w:bookmarkStart w:id="0" w:name="_GoBack"/>
      <w:bookmarkEnd w:id="0"/>
      <w:r>
        <w:t>on some user stories together online</w:t>
      </w:r>
    </w:p>
    <w:p w14:paraId="002504E0" w14:textId="47CA6157" w:rsidR="00202949" w:rsidRDefault="00202949" w:rsidP="00202949">
      <w:pPr>
        <w:pStyle w:val="ListParagraph"/>
        <w:numPr>
          <w:ilvl w:val="0"/>
          <w:numId w:val="8"/>
        </w:numPr>
      </w:pPr>
      <w:r>
        <w:t>Completed some Django development stuff together</w:t>
      </w:r>
    </w:p>
    <w:p w14:paraId="0DC85AC3" w14:textId="77777777" w:rsidR="00611699" w:rsidRDefault="00611699" w:rsidP="00611699">
      <w:r>
        <w:t>Discussion</w:t>
      </w:r>
    </w:p>
    <w:p w14:paraId="4E01ACA5" w14:textId="79D72246" w:rsidR="00202949" w:rsidRDefault="00202949" w:rsidP="00202949">
      <w:pPr>
        <w:pStyle w:val="ListParagraph"/>
        <w:numPr>
          <w:ilvl w:val="0"/>
          <w:numId w:val="8"/>
        </w:numPr>
      </w:pPr>
      <w:r>
        <w:t>Discussed user stories to be completed for sprint plan 2</w:t>
      </w:r>
    </w:p>
    <w:p w14:paraId="01356E5A" w14:textId="47768AA5" w:rsidR="00202949" w:rsidRDefault="00202949" w:rsidP="00202949">
      <w:pPr>
        <w:pStyle w:val="ListParagraph"/>
        <w:numPr>
          <w:ilvl w:val="0"/>
          <w:numId w:val="8"/>
        </w:numPr>
      </w:pPr>
      <w:r>
        <w:t>Discussed any homework assessment to be completed in the workshop</w:t>
      </w:r>
    </w:p>
    <w:p w14:paraId="4D4ABE62" w14:textId="22862099" w:rsidR="00202949" w:rsidRDefault="00202949" w:rsidP="00202949">
      <w:pPr>
        <w:pStyle w:val="ListParagraph"/>
        <w:numPr>
          <w:ilvl w:val="0"/>
          <w:numId w:val="8"/>
        </w:numPr>
      </w:pPr>
      <w:r>
        <w:t>Discussed suitable meeting times for the rest of the semester</w:t>
      </w:r>
    </w:p>
    <w:p w14:paraId="3812951B" w14:textId="0717A032" w:rsidR="00ED37DC" w:rsidRDefault="00611699" w:rsidP="00881F11">
      <w:r>
        <w:t>G</w:t>
      </w:r>
      <w:r w:rsidR="00ED37DC">
        <w:t>oals f</w:t>
      </w:r>
      <w:r>
        <w:t>or Next Week</w:t>
      </w:r>
    </w:p>
    <w:p w14:paraId="0E9D43D5" w14:textId="42913965" w:rsidR="00202949" w:rsidRDefault="00202949" w:rsidP="00202949">
      <w:pPr>
        <w:pStyle w:val="ListParagraph"/>
        <w:numPr>
          <w:ilvl w:val="0"/>
          <w:numId w:val="9"/>
        </w:numPr>
      </w:pPr>
      <w:r>
        <w:t>Have a draft of sprint plan 2 written</w:t>
      </w:r>
    </w:p>
    <w:p w14:paraId="602690E3" w14:textId="1BE8B5F0" w:rsidR="00202949" w:rsidRDefault="00202949" w:rsidP="00202949">
      <w:pPr>
        <w:pStyle w:val="ListParagraph"/>
        <w:numPr>
          <w:ilvl w:val="0"/>
          <w:numId w:val="9"/>
        </w:numPr>
      </w:pPr>
      <w:r>
        <w:t>Refine Django skills over the weeks to improve development</w:t>
      </w:r>
    </w:p>
    <w:p w14:paraId="5853A4DE" w14:textId="3DE7C95F" w:rsidR="00202949" w:rsidRPr="00611699" w:rsidRDefault="00202949" w:rsidP="00202949">
      <w:pPr>
        <w:pStyle w:val="ListParagraph"/>
        <w:numPr>
          <w:ilvl w:val="0"/>
          <w:numId w:val="9"/>
        </w:numPr>
      </w:pPr>
      <w:r>
        <w:t>Now working on tasks together on user stories</w:t>
      </w:r>
    </w:p>
    <w:sectPr w:rsidR="00202949" w:rsidRPr="00611699">
      <w:footerReference w:type="default" r:id="rId7"/>
      <w:headerReference w:type="firs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6FAEF" w14:textId="77777777" w:rsidR="00B4591F" w:rsidRDefault="00B4591F">
      <w:r>
        <w:separator/>
      </w:r>
    </w:p>
    <w:p w14:paraId="59958A4D" w14:textId="77777777" w:rsidR="00B4591F" w:rsidRDefault="00B4591F"/>
  </w:endnote>
  <w:endnote w:type="continuationSeparator" w:id="0">
    <w:p w14:paraId="44223873" w14:textId="77777777" w:rsidR="00B4591F" w:rsidRDefault="00B4591F">
      <w:r>
        <w:continuationSeparator/>
      </w:r>
    </w:p>
    <w:p w14:paraId="6FDC7FD2" w14:textId="77777777" w:rsidR="00B4591F" w:rsidRDefault="00B459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4441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D4D72" w14:textId="77777777" w:rsidR="00B4591F" w:rsidRDefault="00B4591F">
      <w:r>
        <w:separator/>
      </w:r>
    </w:p>
    <w:p w14:paraId="2340EA0E" w14:textId="77777777" w:rsidR="00B4591F" w:rsidRDefault="00B4591F"/>
  </w:footnote>
  <w:footnote w:type="continuationSeparator" w:id="0">
    <w:p w14:paraId="535BD249" w14:textId="77777777" w:rsidR="00B4591F" w:rsidRDefault="00B4591F">
      <w:r>
        <w:continuationSeparator/>
      </w:r>
    </w:p>
    <w:p w14:paraId="049F11BD" w14:textId="77777777" w:rsidR="00B4591F" w:rsidRDefault="00B4591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53B7B" w14:textId="77777777" w:rsidR="008C7067" w:rsidRDefault="008C7067">
    <w:pPr>
      <w:pStyle w:val="Header"/>
      <w:rPr>
        <w:lang w:val="en-AU"/>
      </w:rPr>
    </w:pPr>
    <w:r>
      <w:rPr>
        <w:lang w:val="en-AU"/>
      </w:rPr>
      <w:t>IFB299</w:t>
    </w:r>
  </w:p>
  <w:p w14:paraId="7C47CE99" w14:textId="77777777" w:rsidR="008C7067" w:rsidRPr="008C7067" w:rsidRDefault="008C7067">
    <w:pPr>
      <w:pStyle w:val="Header"/>
      <w:rPr>
        <w:lang w:val="en-AU"/>
      </w:rPr>
    </w:pPr>
    <w:r>
      <w:rPr>
        <w:lang w:val="en-AU"/>
      </w:rPr>
      <w:t>Group 96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F940D0"/>
    <w:multiLevelType w:val="hybridMultilevel"/>
    <w:tmpl w:val="378412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06DB5"/>
    <w:multiLevelType w:val="hybridMultilevel"/>
    <w:tmpl w:val="6290B3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85256"/>
    <w:multiLevelType w:val="hybridMultilevel"/>
    <w:tmpl w:val="E47269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504DF"/>
    <w:multiLevelType w:val="hybridMultilevel"/>
    <w:tmpl w:val="1A50D1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F2DB2"/>
    <w:multiLevelType w:val="hybridMultilevel"/>
    <w:tmpl w:val="8EEEB5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F7"/>
    <w:rsid w:val="000F312B"/>
    <w:rsid w:val="00202949"/>
    <w:rsid w:val="003622F7"/>
    <w:rsid w:val="00611699"/>
    <w:rsid w:val="00807843"/>
    <w:rsid w:val="00881F11"/>
    <w:rsid w:val="008C7067"/>
    <w:rsid w:val="00B4591F"/>
    <w:rsid w:val="00BB780B"/>
    <w:rsid w:val="00CB0711"/>
    <w:rsid w:val="00E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DE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699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1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</TotalTime>
  <Pages>1</Pages>
  <Words>84</Words>
  <Characters>481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Huggett</dc:creator>
  <cp:keywords/>
  <dc:description/>
  <cp:lastModifiedBy>Michael Huggett</cp:lastModifiedBy>
  <cp:revision>3</cp:revision>
  <dcterms:created xsi:type="dcterms:W3CDTF">2018-08-03T01:11:00Z</dcterms:created>
  <dcterms:modified xsi:type="dcterms:W3CDTF">2018-10-18T10:39:00Z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