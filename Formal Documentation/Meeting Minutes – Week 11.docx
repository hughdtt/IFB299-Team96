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195F43B0" w:rsidR="00807843" w:rsidRDefault="003622F7" w:rsidP="00611699">
      <w:pPr>
        <w:pStyle w:val="Heading1"/>
        <w:jc w:val="center"/>
      </w:pPr>
      <w:r>
        <w:t xml:space="preserve">Meeting Minutes – Week </w:t>
      </w:r>
      <w:r w:rsidR="00E7308E">
        <w:t>11 12</w:t>
      </w:r>
      <w:bookmarkStart w:id="0" w:name="_GoBack"/>
      <w:bookmarkEnd w:id="0"/>
      <w:r w:rsidR="008A0515">
        <w:t>/10</w:t>
      </w:r>
    </w:p>
    <w:p w14:paraId="335EBCD0" w14:textId="77777777" w:rsidR="00ED37DC" w:rsidRDefault="00ED37DC" w:rsidP="00ED37DC">
      <w:r>
        <w:t>Tasks</w:t>
      </w:r>
    </w:p>
    <w:p w14:paraId="4589A58F" w14:textId="4F12FB51" w:rsidR="00767DAA" w:rsidRDefault="008A0515" w:rsidP="00767DAA">
      <w:pPr>
        <w:pStyle w:val="ListParagraph"/>
        <w:numPr>
          <w:ilvl w:val="0"/>
          <w:numId w:val="8"/>
        </w:numPr>
      </w:pPr>
      <w:r>
        <w:t>Delegated tasks of user stories based on individual strengths</w:t>
      </w:r>
    </w:p>
    <w:p w14:paraId="3F47DE2C" w14:textId="0E679DC0" w:rsidR="008A0515" w:rsidRDefault="008A0515" w:rsidP="00767DAA">
      <w:pPr>
        <w:pStyle w:val="ListParagraph"/>
        <w:numPr>
          <w:ilvl w:val="0"/>
          <w:numId w:val="8"/>
        </w:numPr>
      </w:pPr>
      <w:r>
        <w:t>Identified user stories that need re-testing</w:t>
      </w:r>
    </w:p>
    <w:p w14:paraId="05CFC28F" w14:textId="170AB3A4" w:rsidR="008A0515" w:rsidRDefault="008A0515" w:rsidP="00767DAA">
      <w:pPr>
        <w:pStyle w:val="ListParagraph"/>
        <w:numPr>
          <w:ilvl w:val="0"/>
          <w:numId w:val="8"/>
        </w:numPr>
      </w:pPr>
      <w:r>
        <w:t>Worked on some user story tasks together</w:t>
      </w:r>
    </w:p>
    <w:p w14:paraId="0DC85AC3" w14:textId="77777777" w:rsidR="00611699" w:rsidRDefault="00611699" w:rsidP="00611699">
      <w:r>
        <w:t>Discussion</w:t>
      </w:r>
    </w:p>
    <w:p w14:paraId="39A1E398" w14:textId="5DACF6F9" w:rsidR="00767DAA" w:rsidRDefault="008A0515" w:rsidP="00767DAA">
      <w:pPr>
        <w:pStyle w:val="ListParagraph"/>
        <w:numPr>
          <w:ilvl w:val="0"/>
          <w:numId w:val="8"/>
        </w:numPr>
      </w:pPr>
      <w:r>
        <w:t>Discussed remaining user stories and how to complete them</w:t>
      </w:r>
    </w:p>
    <w:p w14:paraId="3FF96538" w14:textId="69676984" w:rsidR="008A0515" w:rsidRDefault="008A0515" w:rsidP="00767DAA">
      <w:pPr>
        <w:pStyle w:val="ListParagraph"/>
        <w:numPr>
          <w:ilvl w:val="0"/>
          <w:numId w:val="8"/>
        </w:numPr>
      </w:pPr>
      <w:r>
        <w:t>Discussed test plan for user stories of project</w:t>
      </w:r>
    </w:p>
    <w:p w14:paraId="5CBA1293" w14:textId="177C4FB6" w:rsidR="008A0515" w:rsidRDefault="008A0515" w:rsidP="00767DAA">
      <w:pPr>
        <w:pStyle w:val="ListParagraph"/>
        <w:numPr>
          <w:ilvl w:val="0"/>
          <w:numId w:val="8"/>
        </w:numPr>
      </w:pPr>
      <w:r>
        <w:t>Discussed assessment due in week 13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0338A7A4" w14:textId="06148835" w:rsidR="00767DAA" w:rsidRDefault="008A0515" w:rsidP="00767DAA">
      <w:pPr>
        <w:pStyle w:val="ListParagraph"/>
        <w:numPr>
          <w:ilvl w:val="0"/>
          <w:numId w:val="8"/>
        </w:numPr>
      </w:pPr>
      <w:r>
        <w:t>Complete half of remaining user stories by next workshop</w:t>
      </w:r>
    </w:p>
    <w:p w14:paraId="26402692" w14:textId="14C6E112" w:rsidR="008A0515" w:rsidRDefault="008A0515" w:rsidP="00767DAA">
      <w:pPr>
        <w:pStyle w:val="ListParagraph"/>
        <w:numPr>
          <w:ilvl w:val="0"/>
          <w:numId w:val="8"/>
        </w:numPr>
      </w:pPr>
      <w:r>
        <w:t>Start developing tests in Django for user stories</w:t>
      </w:r>
    </w:p>
    <w:p w14:paraId="381B9243" w14:textId="3C0D2220" w:rsidR="008A0515" w:rsidRDefault="008A0515" w:rsidP="00767DAA">
      <w:pPr>
        <w:pStyle w:val="ListParagraph"/>
        <w:numPr>
          <w:ilvl w:val="0"/>
          <w:numId w:val="8"/>
        </w:numPr>
      </w:pPr>
      <w:r>
        <w:t>Update burndown chart</w:t>
      </w:r>
    </w:p>
    <w:p w14:paraId="2CB52304" w14:textId="43CC80F7" w:rsidR="008A0515" w:rsidRPr="00611699" w:rsidRDefault="008A0515" w:rsidP="00767DAA">
      <w:pPr>
        <w:pStyle w:val="ListParagraph"/>
        <w:numPr>
          <w:ilvl w:val="0"/>
          <w:numId w:val="8"/>
        </w:numPr>
      </w:pPr>
      <w:r>
        <w:t>Organize artefacts for portfolios</w:t>
      </w:r>
    </w:p>
    <w:sectPr w:rsidR="008A0515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17341" w14:textId="77777777" w:rsidR="00CC2699" w:rsidRDefault="00CC2699">
      <w:r>
        <w:separator/>
      </w:r>
    </w:p>
    <w:p w14:paraId="3A3F7C80" w14:textId="77777777" w:rsidR="00CC2699" w:rsidRDefault="00CC2699"/>
  </w:endnote>
  <w:endnote w:type="continuationSeparator" w:id="0">
    <w:p w14:paraId="5329381B" w14:textId="77777777" w:rsidR="00CC2699" w:rsidRDefault="00CC2699">
      <w:r>
        <w:continuationSeparator/>
      </w:r>
    </w:p>
    <w:p w14:paraId="6F5A552C" w14:textId="77777777" w:rsidR="00CC2699" w:rsidRDefault="00CC2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14D3F" w14:textId="77777777" w:rsidR="00CC2699" w:rsidRDefault="00CC2699">
      <w:r>
        <w:separator/>
      </w:r>
    </w:p>
    <w:p w14:paraId="717D68E3" w14:textId="77777777" w:rsidR="00CC2699" w:rsidRDefault="00CC2699"/>
  </w:footnote>
  <w:footnote w:type="continuationSeparator" w:id="0">
    <w:p w14:paraId="3E6515A1" w14:textId="77777777" w:rsidR="00CC2699" w:rsidRDefault="00CC2699">
      <w:r>
        <w:continuationSeparator/>
      </w:r>
    </w:p>
    <w:p w14:paraId="46FB8CA4" w14:textId="77777777" w:rsidR="00CC2699" w:rsidRDefault="00CC26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0603C"/>
    <w:multiLevelType w:val="hybridMultilevel"/>
    <w:tmpl w:val="5F06E2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3622F7"/>
    <w:rsid w:val="00611699"/>
    <w:rsid w:val="00767DAA"/>
    <w:rsid w:val="00807843"/>
    <w:rsid w:val="00881F11"/>
    <w:rsid w:val="008A0515"/>
    <w:rsid w:val="008C7067"/>
    <w:rsid w:val="00B56337"/>
    <w:rsid w:val="00BB780B"/>
    <w:rsid w:val="00CB0711"/>
    <w:rsid w:val="00CC2699"/>
    <w:rsid w:val="00D44855"/>
    <w:rsid w:val="00E7308E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5</cp:revision>
  <dcterms:created xsi:type="dcterms:W3CDTF">2018-08-03T01:11:00Z</dcterms:created>
  <dcterms:modified xsi:type="dcterms:W3CDTF">2018-10-16T05:09:00Z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