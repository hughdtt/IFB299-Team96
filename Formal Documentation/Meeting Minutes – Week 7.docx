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A6BF" w14:textId="6BF0EE4B" w:rsidR="00807843" w:rsidRDefault="003622F7" w:rsidP="00611699">
      <w:pPr>
        <w:pStyle w:val="Heading1"/>
        <w:jc w:val="center"/>
      </w:pPr>
      <w:r>
        <w:t xml:space="preserve">Meeting Minutes – Week </w:t>
      </w:r>
      <w:r w:rsidR="00477735">
        <w:t>7 – 07/09</w:t>
      </w:r>
    </w:p>
    <w:p w14:paraId="4F0252C2" w14:textId="47ADB108" w:rsidR="00CB497E" w:rsidRDefault="00ED37DC" w:rsidP="00CB497E">
      <w:r>
        <w:t>Tasks</w:t>
      </w:r>
    </w:p>
    <w:p w14:paraId="6D6D5E17" w14:textId="645D54CA" w:rsidR="00CB497E" w:rsidRDefault="004E7617" w:rsidP="00CB497E">
      <w:pPr>
        <w:pStyle w:val="ListParagraph"/>
        <w:numPr>
          <w:ilvl w:val="0"/>
          <w:numId w:val="13"/>
        </w:numPr>
      </w:pPr>
      <w:r>
        <w:t>Completed mock-up screens for OBAAS case study</w:t>
      </w:r>
    </w:p>
    <w:p w14:paraId="07ABC97C" w14:textId="17B617AE" w:rsidR="004E7617" w:rsidRDefault="004E7617" w:rsidP="00CB497E">
      <w:pPr>
        <w:pStyle w:val="ListParagraph"/>
        <w:numPr>
          <w:ilvl w:val="0"/>
          <w:numId w:val="13"/>
        </w:numPr>
      </w:pPr>
      <w:r>
        <w:t>Completed some issues with our project</w:t>
      </w:r>
    </w:p>
    <w:p w14:paraId="0DC85AC3" w14:textId="77777777" w:rsidR="00611699" w:rsidRDefault="00611699" w:rsidP="00611699">
      <w:r>
        <w:t>Discussion</w:t>
      </w:r>
    </w:p>
    <w:p w14:paraId="4417AF51" w14:textId="64768AF7" w:rsidR="004E7617" w:rsidRDefault="004E7617" w:rsidP="004E7617">
      <w:pPr>
        <w:pStyle w:val="ListParagraph"/>
        <w:numPr>
          <w:ilvl w:val="0"/>
          <w:numId w:val="14"/>
        </w:numPr>
      </w:pPr>
      <w:r>
        <w:t>Discussed our current user story tasks and progress made</w:t>
      </w:r>
    </w:p>
    <w:p w14:paraId="589197B9" w14:textId="0653430B" w:rsidR="004E7617" w:rsidRDefault="004E7617" w:rsidP="004E7617">
      <w:pPr>
        <w:pStyle w:val="ListParagraph"/>
        <w:numPr>
          <w:ilvl w:val="0"/>
          <w:numId w:val="14"/>
        </w:numPr>
      </w:pPr>
      <w:r>
        <w:t>Discussed how to do certain parts of our project (i.e: integrating the database with Django)</w:t>
      </w:r>
    </w:p>
    <w:p w14:paraId="433FA4B5" w14:textId="337E9C00" w:rsidR="004E7617" w:rsidRDefault="004E7617" w:rsidP="004E7617">
      <w:pPr>
        <w:pStyle w:val="ListParagraph"/>
        <w:numPr>
          <w:ilvl w:val="0"/>
          <w:numId w:val="14"/>
        </w:numPr>
      </w:pPr>
      <w:r>
        <w:t>Discussed our diagrams completed for our portfolios</w:t>
      </w:r>
    </w:p>
    <w:p w14:paraId="7F4A173D" w14:textId="39156B90" w:rsidR="002849D2" w:rsidRDefault="00611699" w:rsidP="00477735">
      <w:r>
        <w:t>G</w:t>
      </w:r>
      <w:r w:rsidR="00ED37DC">
        <w:t>oals f</w:t>
      </w:r>
      <w:r>
        <w:t>or Next Week</w:t>
      </w:r>
    </w:p>
    <w:p w14:paraId="7B9E97EE" w14:textId="207177C6" w:rsidR="004E7617" w:rsidRDefault="004E7617" w:rsidP="004E7617">
      <w:pPr>
        <w:pStyle w:val="ListParagraph"/>
        <w:numPr>
          <w:ilvl w:val="0"/>
          <w:numId w:val="15"/>
        </w:numPr>
      </w:pPr>
      <w:r>
        <w:t>Have the database integrated</w:t>
      </w:r>
    </w:p>
    <w:p w14:paraId="4805C55E" w14:textId="60FE05BC" w:rsidR="004E7617" w:rsidRDefault="004E7617" w:rsidP="004E7617">
      <w:pPr>
        <w:pStyle w:val="ListParagraph"/>
        <w:numPr>
          <w:ilvl w:val="0"/>
          <w:numId w:val="15"/>
        </w:numPr>
      </w:pPr>
      <w:r>
        <w:t>Complete parts of our user stories</w:t>
      </w:r>
    </w:p>
    <w:p w14:paraId="6EBCEDDC" w14:textId="50709A03" w:rsidR="004E7617" w:rsidRPr="00611699" w:rsidRDefault="004E7617" w:rsidP="004E7617">
      <w:pPr>
        <w:pStyle w:val="ListParagraph"/>
        <w:numPr>
          <w:ilvl w:val="0"/>
          <w:numId w:val="15"/>
        </w:numPr>
      </w:pPr>
      <w:r>
        <w:t>Complete all of our diagrams for the portfolios</w:t>
      </w:r>
      <w:bookmarkStart w:id="0" w:name="_GoBack"/>
      <w:bookmarkEnd w:id="0"/>
    </w:p>
    <w:sectPr w:rsidR="004E7617" w:rsidRPr="00611699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A4FFC" w14:textId="77777777" w:rsidR="00F9328C" w:rsidRDefault="00F9328C">
      <w:r>
        <w:separator/>
      </w:r>
    </w:p>
    <w:p w14:paraId="784B3C60" w14:textId="77777777" w:rsidR="00F9328C" w:rsidRDefault="00F9328C"/>
  </w:endnote>
  <w:endnote w:type="continuationSeparator" w:id="0">
    <w:p w14:paraId="48BC50DF" w14:textId="77777777" w:rsidR="00F9328C" w:rsidRDefault="00F9328C">
      <w:r>
        <w:continuationSeparator/>
      </w:r>
    </w:p>
    <w:p w14:paraId="7B775F56" w14:textId="77777777" w:rsidR="00F9328C" w:rsidRDefault="00F932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44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B6AAD" w14:textId="77777777" w:rsidR="00F9328C" w:rsidRDefault="00F9328C">
      <w:r>
        <w:separator/>
      </w:r>
    </w:p>
    <w:p w14:paraId="4F187365" w14:textId="77777777" w:rsidR="00F9328C" w:rsidRDefault="00F9328C"/>
  </w:footnote>
  <w:footnote w:type="continuationSeparator" w:id="0">
    <w:p w14:paraId="11AA349D" w14:textId="77777777" w:rsidR="00F9328C" w:rsidRDefault="00F9328C">
      <w:r>
        <w:continuationSeparator/>
      </w:r>
    </w:p>
    <w:p w14:paraId="49B12481" w14:textId="77777777" w:rsidR="00F9328C" w:rsidRDefault="00F9328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3B7B" w14:textId="77777777" w:rsidR="008C7067" w:rsidRDefault="008C7067">
    <w:pPr>
      <w:pStyle w:val="Header"/>
      <w:rPr>
        <w:lang w:val="en-AU"/>
      </w:rPr>
    </w:pPr>
    <w:r>
      <w:rPr>
        <w:lang w:val="en-AU"/>
      </w:rPr>
      <w:t>IFB299</w:t>
    </w:r>
  </w:p>
  <w:p w14:paraId="7C47CE99" w14:textId="77777777" w:rsidR="008C7067" w:rsidRPr="008C7067" w:rsidRDefault="008C7067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B506B"/>
    <w:multiLevelType w:val="hybridMultilevel"/>
    <w:tmpl w:val="E4BA6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F940D0"/>
    <w:multiLevelType w:val="hybridMultilevel"/>
    <w:tmpl w:val="378412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F2348A"/>
    <w:multiLevelType w:val="hybridMultilevel"/>
    <w:tmpl w:val="0AC22E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215E8"/>
    <w:multiLevelType w:val="hybridMultilevel"/>
    <w:tmpl w:val="17BCE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370238"/>
    <w:multiLevelType w:val="hybridMultilevel"/>
    <w:tmpl w:val="749E52E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47586"/>
    <w:multiLevelType w:val="hybridMultilevel"/>
    <w:tmpl w:val="BEF8D6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85256"/>
    <w:multiLevelType w:val="hybridMultilevel"/>
    <w:tmpl w:val="E4726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3504DF"/>
    <w:multiLevelType w:val="hybridMultilevel"/>
    <w:tmpl w:val="1A50D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D1FF9"/>
    <w:multiLevelType w:val="hybridMultilevel"/>
    <w:tmpl w:val="B8285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AC2C95"/>
    <w:multiLevelType w:val="hybridMultilevel"/>
    <w:tmpl w:val="C98A3F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7E72EF"/>
    <w:multiLevelType w:val="hybridMultilevel"/>
    <w:tmpl w:val="F7F86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3"/>
  </w:num>
  <w:num w:numId="5">
    <w:abstractNumId w:val="3"/>
  </w:num>
  <w:num w:numId="6">
    <w:abstractNumId w:val="10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 w:numId="11">
    <w:abstractNumId w:val="14"/>
  </w:num>
  <w:num w:numId="12">
    <w:abstractNumId w:val="11"/>
  </w:num>
  <w:num w:numId="13">
    <w:abstractNumId w:val="7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7"/>
    <w:rsid w:val="000F312B"/>
    <w:rsid w:val="00130C39"/>
    <w:rsid w:val="00137395"/>
    <w:rsid w:val="001B0D8B"/>
    <w:rsid w:val="001C0649"/>
    <w:rsid w:val="002849D2"/>
    <w:rsid w:val="002F66C2"/>
    <w:rsid w:val="003622F7"/>
    <w:rsid w:val="00404A62"/>
    <w:rsid w:val="00477735"/>
    <w:rsid w:val="00494CE2"/>
    <w:rsid w:val="004E7617"/>
    <w:rsid w:val="00611699"/>
    <w:rsid w:val="00622894"/>
    <w:rsid w:val="006C74DB"/>
    <w:rsid w:val="00730D88"/>
    <w:rsid w:val="00807843"/>
    <w:rsid w:val="00881F11"/>
    <w:rsid w:val="008C7067"/>
    <w:rsid w:val="00BA7EB6"/>
    <w:rsid w:val="00BB780B"/>
    <w:rsid w:val="00CB0711"/>
    <w:rsid w:val="00CB497E"/>
    <w:rsid w:val="00E2045D"/>
    <w:rsid w:val="00ED37DC"/>
    <w:rsid w:val="00F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E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99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16</TotalTime>
  <Pages>1</Pages>
  <Words>70</Words>
  <Characters>400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8</cp:revision>
  <dcterms:created xsi:type="dcterms:W3CDTF">2018-08-03T01:11:00Z</dcterms:created>
  <dcterms:modified xsi:type="dcterms:W3CDTF">2018-09-09T01:32:00Z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