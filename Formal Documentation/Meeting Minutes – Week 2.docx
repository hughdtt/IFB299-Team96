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A6BF" w14:textId="48F701B3" w:rsidR="00807843" w:rsidRDefault="003622F7" w:rsidP="00611699">
      <w:pPr>
        <w:pStyle w:val="Heading1"/>
        <w:jc w:val="center"/>
      </w:pPr>
      <w:r>
        <w:t xml:space="preserve">Meeting Minutes – Week </w:t>
      </w:r>
      <w:r w:rsidR="002234D0">
        <w:t>2 03/08</w:t>
      </w:r>
    </w:p>
    <w:p w14:paraId="335EBCD0" w14:textId="77777777" w:rsidR="00ED37DC" w:rsidRDefault="00ED37DC" w:rsidP="00ED37DC">
      <w:r>
        <w:t>Tasks</w:t>
      </w:r>
    </w:p>
    <w:p w14:paraId="4709097E" w14:textId="174E259C" w:rsidR="002234D0" w:rsidRDefault="008B555E" w:rsidP="002234D0">
      <w:pPr>
        <w:pStyle w:val="ListParagraph"/>
        <w:numPr>
          <w:ilvl w:val="0"/>
          <w:numId w:val="8"/>
        </w:numPr>
      </w:pPr>
      <w:r>
        <w:t>Completed user stories for OBAAS</w:t>
      </w:r>
    </w:p>
    <w:p w14:paraId="0DC85AC3" w14:textId="77777777" w:rsidR="00611699" w:rsidRDefault="00611699" w:rsidP="00611699">
      <w:r>
        <w:t>Discussion</w:t>
      </w:r>
    </w:p>
    <w:p w14:paraId="5D8B139A" w14:textId="2F0E1065" w:rsidR="002234D0" w:rsidRDefault="008B555E" w:rsidP="002234D0">
      <w:pPr>
        <w:pStyle w:val="ListParagraph"/>
        <w:numPr>
          <w:ilvl w:val="0"/>
          <w:numId w:val="8"/>
        </w:numPr>
      </w:pPr>
      <w:r>
        <w:t>Discussed user stories relevant for the OBAAS</w:t>
      </w:r>
    </w:p>
    <w:p w14:paraId="08583A4B" w14:textId="2D898868" w:rsidR="00795B01" w:rsidRDefault="00795B01" w:rsidP="002234D0">
      <w:pPr>
        <w:pStyle w:val="ListParagraph"/>
        <w:numPr>
          <w:ilvl w:val="0"/>
          <w:numId w:val="8"/>
        </w:numPr>
      </w:pPr>
      <w:r>
        <w:t>Discussed list of client and developer features relevant to our car rental project</w:t>
      </w:r>
    </w:p>
    <w:p w14:paraId="4997AF4F" w14:textId="0C474156" w:rsidR="008B555E" w:rsidRDefault="008B555E" w:rsidP="002234D0">
      <w:pPr>
        <w:pStyle w:val="ListParagraph"/>
        <w:numPr>
          <w:ilvl w:val="0"/>
          <w:numId w:val="8"/>
        </w:numPr>
      </w:pPr>
      <w:r>
        <w:t>Discussed user stories relevant to our car rental project</w:t>
      </w:r>
    </w:p>
    <w:p w14:paraId="3812951B" w14:textId="0717A032" w:rsidR="00ED37DC" w:rsidRDefault="00611699" w:rsidP="00881F11">
      <w:r>
        <w:t>G</w:t>
      </w:r>
      <w:r w:rsidR="00ED37DC">
        <w:t>oals f</w:t>
      </w:r>
      <w:r>
        <w:t>or Next Week</w:t>
      </w:r>
    </w:p>
    <w:p w14:paraId="2B9653F9" w14:textId="4BC44B2D" w:rsidR="002234D0" w:rsidRDefault="008B555E" w:rsidP="002234D0">
      <w:pPr>
        <w:pStyle w:val="ListParagraph"/>
        <w:numPr>
          <w:ilvl w:val="0"/>
          <w:numId w:val="8"/>
        </w:numPr>
      </w:pPr>
      <w:r>
        <w:t>Complete 10 user stories prior to next workshop</w:t>
      </w:r>
    </w:p>
    <w:p w14:paraId="72373A4B" w14:textId="0DC38C1F" w:rsidR="008B555E" w:rsidRPr="00611699" w:rsidRDefault="008B7306" w:rsidP="002234D0">
      <w:pPr>
        <w:pStyle w:val="ListParagraph"/>
        <w:numPr>
          <w:ilvl w:val="0"/>
          <w:numId w:val="8"/>
        </w:numPr>
      </w:pPr>
      <w:r>
        <w:t>Discuss user stories with group during meeting on Saturday 4 August @ 6pm.</w:t>
      </w:r>
      <w:bookmarkStart w:id="0" w:name="_GoBack"/>
      <w:bookmarkEnd w:id="0"/>
    </w:p>
    <w:sectPr w:rsidR="008B555E" w:rsidRPr="00611699">
      <w:footerReference w:type="default" r:id="rId7"/>
      <w:headerReference w:type="firs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81174" w14:textId="77777777" w:rsidR="005268B4" w:rsidRDefault="005268B4">
      <w:r>
        <w:separator/>
      </w:r>
    </w:p>
    <w:p w14:paraId="55C27BDC" w14:textId="77777777" w:rsidR="005268B4" w:rsidRDefault="005268B4"/>
  </w:endnote>
  <w:endnote w:type="continuationSeparator" w:id="0">
    <w:p w14:paraId="7A8F8564" w14:textId="77777777" w:rsidR="005268B4" w:rsidRDefault="005268B4">
      <w:r>
        <w:continuationSeparator/>
      </w:r>
    </w:p>
    <w:p w14:paraId="6EFD5399" w14:textId="77777777" w:rsidR="005268B4" w:rsidRDefault="005268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4441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963E9" w14:textId="77777777" w:rsidR="005268B4" w:rsidRDefault="005268B4">
      <w:r>
        <w:separator/>
      </w:r>
    </w:p>
    <w:p w14:paraId="2C1AAE26" w14:textId="77777777" w:rsidR="005268B4" w:rsidRDefault="005268B4"/>
  </w:footnote>
  <w:footnote w:type="continuationSeparator" w:id="0">
    <w:p w14:paraId="53CAACB2" w14:textId="77777777" w:rsidR="005268B4" w:rsidRDefault="005268B4">
      <w:r>
        <w:continuationSeparator/>
      </w:r>
    </w:p>
    <w:p w14:paraId="215000EF" w14:textId="77777777" w:rsidR="005268B4" w:rsidRDefault="005268B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53B7B" w14:textId="77777777" w:rsidR="008C7067" w:rsidRDefault="008C7067">
    <w:pPr>
      <w:pStyle w:val="Header"/>
      <w:rPr>
        <w:lang w:val="en-AU"/>
      </w:rPr>
    </w:pPr>
    <w:r>
      <w:rPr>
        <w:lang w:val="en-AU"/>
      </w:rPr>
      <w:t>IFB299</w:t>
    </w:r>
  </w:p>
  <w:p w14:paraId="7C47CE99" w14:textId="77777777" w:rsidR="008C7067" w:rsidRPr="008C7067" w:rsidRDefault="008C7067">
    <w:pPr>
      <w:pStyle w:val="Header"/>
      <w:rPr>
        <w:lang w:val="en-AU"/>
      </w:rPr>
    </w:pPr>
    <w:r>
      <w:rPr>
        <w:lang w:val="en-AU"/>
      </w:rPr>
      <w:t>Group 96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F940D0"/>
    <w:multiLevelType w:val="hybridMultilevel"/>
    <w:tmpl w:val="378412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85256"/>
    <w:multiLevelType w:val="hybridMultilevel"/>
    <w:tmpl w:val="E47269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504DF"/>
    <w:multiLevelType w:val="hybridMultilevel"/>
    <w:tmpl w:val="1A50D1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BD5377"/>
    <w:multiLevelType w:val="hybridMultilevel"/>
    <w:tmpl w:val="823E1D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F7"/>
    <w:rsid w:val="000F312B"/>
    <w:rsid w:val="002234D0"/>
    <w:rsid w:val="003622F7"/>
    <w:rsid w:val="005268B4"/>
    <w:rsid w:val="00611699"/>
    <w:rsid w:val="00795B01"/>
    <w:rsid w:val="00807843"/>
    <w:rsid w:val="00881F11"/>
    <w:rsid w:val="008B555E"/>
    <w:rsid w:val="008B7306"/>
    <w:rsid w:val="008C7067"/>
    <w:rsid w:val="00BB780B"/>
    <w:rsid w:val="00C33D52"/>
    <w:rsid w:val="00CB0711"/>
    <w:rsid w:val="00D44EEA"/>
    <w:rsid w:val="00DB3B47"/>
    <w:rsid w:val="00E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DE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699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1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10</TotalTime>
  <Pages>1</Pages>
  <Words>61</Words>
  <Characters>350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Huggett</dc:creator>
  <cp:keywords/>
  <dc:description/>
  <cp:lastModifiedBy>Michael Huggett</cp:lastModifiedBy>
  <cp:revision>4</cp:revision>
  <dcterms:created xsi:type="dcterms:W3CDTF">2018-08-03T01:11:00Z</dcterms:created>
  <dcterms:modified xsi:type="dcterms:W3CDTF">2018-08-03T02:01:00Z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