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77702A01" w:rsidR="00807843" w:rsidRDefault="003622F7" w:rsidP="00611699">
      <w:pPr>
        <w:pStyle w:val="Heading1"/>
        <w:jc w:val="center"/>
      </w:pPr>
      <w:r>
        <w:t xml:space="preserve">Meeting Minutes – Week </w:t>
      </w:r>
      <w:r w:rsidR="00477735">
        <w:t>7</w:t>
      </w:r>
      <w:r w:rsidR="005B7030">
        <w:t xml:space="preserve"> (Online Discussion)</w:t>
      </w:r>
      <w:r w:rsidR="00373677">
        <w:t xml:space="preserve"> – 05</w:t>
      </w:r>
      <w:r w:rsidR="00477735">
        <w:t>/09</w:t>
      </w:r>
    </w:p>
    <w:p w14:paraId="335EBCD0" w14:textId="77777777" w:rsidR="00ED37DC" w:rsidRDefault="00ED37DC" w:rsidP="00ED37DC">
      <w:r>
        <w:t>Tasks</w:t>
      </w:r>
    </w:p>
    <w:p w14:paraId="5E24EA54" w14:textId="027FD49E" w:rsidR="008778D6" w:rsidRDefault="008778D6" w:rsidP="008778D6">
      <w:pPr>
        <w:pStyle w:val="ListParagraph"/>
        <w:numPr>
          <w:ilvl w:val="0"/>
          <w:numId w:val="12"/>
        </w:numPr>
      </w:pPr>
      <w:r>
        <w:t>Reviewed our Django web development</w:t>
      </w:r>
    </w:p>
    <w:p w14:paraId="1B78C08E" w14:textId="0688EA27" w:rsidR="008778D6" w:rsidRDefault="008778D6" w:rsidP="008778D6">
      <w:pPr>
        <w:pStyle w:val="ListParagraph"/>
        <w:numPr>
          <w:ilvl w:val="0"/>
          <w:numId w:val="12"/>
        </w:numPr>
      </w:pPr>
      <w:r>
        <w:t>Assisted each other on parts we’re struggling with</w:t>
      </w:r>
    </w:p>
    <w:p w14:paraId="0DC85AC3" w14:textId="77777777" w:rsidR="00611699" w:rsidRDefault="00611699" w:rsidP="00611699">
      <w:r>
        <w:t>Discussion</w:t>
      </w:r>
    </w:p>
    <w:p w14:paraId="4D8B81BB" w14:textId="53654381" w:rsidR="008778D6" w:rsidRDefault="008778D6" w:rsidP="008778D6">
      <w:pPr>
        <w:pStyle w:val="ListParagraph"/>
        <w:numPr>
          <w:ilvl w:val="0"/>
          <w:numId w:val="13"/>
        </w:numPr>
      </w:pPr>
      <w:r>
        <w:t>Discussed artefacts we need to complete in our portfolio</w:t>
      </w:r>
    </w:p>
    <w:p w14:paraId="217CFF92" w14:textId="1A023DD2" w:rsidR="008778D6" w:rsidRDefault="008778D6" w:rsidP="008778D6">
      <w:pPr>
        <w:pStyle w:val="ListParagraph"/>
        <w:numPr>
          <w:ilvl w:val="0"/>
          <w:numId w:val="13"/>
        </w:numPr>
      </w:pPr>
      <w:r>
        <w:t>Discussed Django framework and issues we’re experiencing</w:t>
      </w:r>
    </w:p>
    <w:p w14:paraId="266A27A0" w14:textId="4FF53C8A" w:rsidR="00FB5914" w:rsidRDefault="00FB5914" w:rsidP="008778D6">
      <w:pPr>
        <w:pStyle w:val="ListParagraph"/>
        <w:numPr>
          <w:ilvl w:val="0"/>
          <w:numId w:val="13"/>
        </w:numPr>
      </w:pPr>
      <w:r>
        <w:t>Discussed how to approach certain Django issues</w:t>
      </w:r>
      <w:bookmarkStart w:id="0" w:name="_GoBack"/>
      <w:bookmarkEnd w:id="0"/>
    </w:p>
    <w:p w14:paraId="7F4A173D" w14:textId="39156B90" w:rsidR="002849D2" w:rsidRDefault="00611699" w:rsidP="00477735">
      <w:r>
        <w:t>G</w:t>
      </w:r>
      <w:r w:rsidR="00ED37DC">
        <w:t>oals f</w:t>
      </w:r>
      <w:r>
        <w:t>or Next Week</w:t>
      </w:r>
    </w:p>
    <w:p w14:paraId="630A6B51" w14:textId="4B63C264" w:rsidR="008778D6" w:rsidRDefault="008778D6" w:rsidP="008778D6">
      <w:pPr>
        <w:pStyle w:val="ListParagraph"/>
        <w:numPr>
          <w:ilvl w:val="0"/>
          <w:numId w:val="14"/>
        </w:numPr>
      </w:pPr>
      <w:r>
        <w:t>Complete our artefacts prior to workshop</w:t>
      </w:r>
    </w:p>
    <w:p w14:paraId="2C8A296B" w14:textId="5D48D915" w:rsidR="008778D6" w:rsidRPr="00611699" w:rsidRDefault="008778D6" w:rsidP="008778D6">
      <w:pPr>
        <w:pStyle w:val="ListParagraph"/>
        <w:numPr>
          <w:ilvl w:val="0"/>
          <w:numId w:val="14"/>
        </w:numPr>
      </w:pPr>
      <w:r>
        <w:t>Complete our user stories prior to workshop</w:t>
      </w:r>
    </w:p>
    <w:sectPr w:rsidR="008778D6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AD4CE" w14:textId="77777777" w:rsidR="000558B0" w:rsidRDefault="000558B0">
      <w:r>
        <w:separator/>
      </w:r>
    </w:p>
    <w:p w14:paraId="4212AAD8" w14:textId="77777777" w:rsidR="000558B0" w:rsidRDefault="000558B0"/>
  </w:endnote>
  <w:endnote w:type="continuationSeparator" w:id="0">
    <w:p w14:paraId="2C72F7BB" w14:textId="77777777" w:rsidR="000558B0" w:rsidRDefault="000558B0">
      <w:r>
        <w:continuationSeparator/>
      </w:r>
    </w:p>
    <w:p w14:paraId="519682B8" w14:textId="77777777" w:rsidR="000558B0" w:rsidRDefault="00055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C2987" w14:textId="77777777" w:rsidR="000558B0" w:rsidRDefault="000558B0">
      <w:r>
        <w:separator/>
      </w:r>
    </w:p>
    <w:p w14:paraId="3BE1F2EA" w14:textId="77777777" w:rsidR="000558B0" w:rsidRDefault="000558B0"/>
  </w:footnote>
  <w:footnote w:type="continuationSeparator" w:id="0">
    <w:p w14:paraId="79C7217C" w14:textId="77777777" w:rsidR="000558B0" w:rsidRDefault="000558B0">
      <w:r>
        <w:continuationSeparator/>
      </w:r>
    </w:p>
    <w:p w14:paraId="675C8A28" w14:textId="77777777" w:rsidR="000558B0" w:rsidRDefault="000558B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B506B"/>
    <w:multiLevelType w:val="hybridMultilevel"/>
    <w:tmpl w:val="E4BA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2348A"/>
    <w:multiLevelType w:val="hybridMultilevel"/>
    <w:tmpl w:val="0AC22E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215E8"/>
    <w:multiLevelType w:val="hybridMultilevel"/>
    <w:tmpl w:val="17BCE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3748B"/>
    <w:multiLevelType w:val="hybridMultilevel"/>
    <w:tmpl w:val="8BBE9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D7BEE"/>
    <w:multiLevelType w:val="hybridMultilevel"/>
    <w:tmpl w:val="515CA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E72EF"/>
    <w:multiLevelType w:val="hybridMultilevel"/>
    <w:tmpl w:val="F7F86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B2958"/>
    <w:multiLevelType w:val="hybridMultilevel"/>
    <w:tmpl w:val="9E50E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12"/>
  </w:num>
  <w:num w:numId="12">
    <w:abstractNumId w:val="1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558B0"/>
    <w:rsid w:val="000F312B"/>
    <w:rsid w:val="00130C39"/>
    <w:rsid w:val="00137395"/>
    <w:rsid w:val="001B0D8B"/>
    <w:rsid w:val="001C0649"/>
    <w:rsid w:val="002849D2"/>
    <w:rsid w:val="002F66C2"/>
    <w:rsid w:val="003622F7"/>
    <w:rsid w:val="00373677"/>
    <w:rsid w:val="00404A62"/>
    <w:rsid w:val="00477735"/>
    <w:rsid w:val="00494CE2"/>
    <w:rsid w:val="005B7030"/>
    <w:rsid w:val="00611699"/>
    <w:rsid w:val="00622894"/>
    <w:rsid w:val="006C74DB"/>
    <w:rsid w:val="00807843"/>
    <w:rsid w:val="008778D6"/>
    <w:rsid w:val="00881F11"/>
    <w:rsid w:val="008C7067"/>
    <w:rsid w:val="00BB780B"/>
    <w:rsid w:val="00CB0711"/>
    <w:rsid w:val="00E2045D"/>
    <w:rsid w:val="00E23515"/>
    <w:rsid w:val="00ED37DC"/>
    <w:rsid w:val="00FB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16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11</cp:revision>
  <dcterms:created xsi:type="dcterms:W3CDTF">2018-08-03T01:11:00Z</dcterms:created>
  <dcterms:modified xsi:type="dcterms:W3CDTF">2018-09-05T11:09:00Z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