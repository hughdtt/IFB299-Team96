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52B72D46" w:rsidR="00807843" w:rsidRDefault="003622F7" w:rsidP="00611699">
      <w:pPr>
        <w:pStyle w:val="Heading1"/>
        <w:jc w:val="center"/>
      </w:pPr>
      <w:r>
        <w:t xml:space="preserve">Meeting Minutes – Week </w:t>
      </w:r>
      <w:r w:rsidR="00D651A1">
        <w:t>10 – 05/10</w:t>
      </w:r>
    </w:p>
    <w:p w14:paraId="4F0252C2" w14:textId="47ADB108" w:rsidR="00CB497E" w:rsidRDefault="00ED37DC" w:rsidP="00CB497E">
      <w:r>
        <w:t>Tasks</w:t>
      </w:r>
    </w:p>
    <w:p w14:paraId="252E7318" w14:textId="7ACF3075" w:rsidR="00D651A1" w:rsidRDefault="00D651A1" w:rsidP="00D651A1">
      <w:pPr>
        <w:pStyle w:val="ListParagraph"/>
        <w:numPr>
          <w:ilvl w:val="0"/>
          <w:numId w:val="19"/>
        </w:numPr>
      </w:pPr>
      <w:r>
        <w:t>Organized Sprint Plan 2</w:t>
      </w:r>
    </w:p>
    <w:p w14:paraId="61C4FB43" w14:textId="1847CC27" w:rsidR="00D651A1" w:rsidRDefault="00D651A1" w:rsidP="00D651A1">
      <w:pPr>
        <w:pStyle w:val="ListParagraph"/>
        <w:numPr>
          <w:ilvl w:val="0"/>
          <w:numId w:val="19"/>
        </w:numPr>
      </w:pPr>
      <w:r>
        <w:t>Delegated tasks for sprint plan 2</w:t>
      </w:r>
    </w:p>
    <w:p w14:paraId="4F3751BE" w14:textId="5850C493" w:rsidR="00D651A1" w:rsidRDefault="00D651A1" w:rsidP="00D651A1">
      <w:pPr>
        <w:pStyle w:val="ListParagraph"/>
        <w:numPr>
          <w:ilvl w:val="0"/>
          <w:numId w:val="19"/>
        </w:numPr>
      </w:pPr>
      <w:r>
        <w:t>Engaged in workshop activities</w:t>
      </w:r>
      <w:bookmarkStart w:id="0" w:name="_GoBack"/>
      <w:bookmarkEnd w:id="0"/>
    </w:p>
    <w:p w14:paraId="0DC85AC3" w14:textId="77777777" w:rsidR="00611699" w:rsidRDefault="00611699" w:rsidP="00611699">
      <w:r>
        <w:t>Discussion</w:t>
      </w:r>
    </w:p>
    <w:p w14:paraId="5179994B" w14:textId="7A300E14" w:rsidR="00F64771" w:rsidRDefault="00D651A1" w:rsidP="00F64771">
      <w:pPr>
        <w:pStyle w:val="ListParagraph"/>
        <w:numPr>
          <w:ilvl w:val="0"/>
          <w:numId w:val="18"/>
        </w:numPr>
      </w:pPr>
      <w:r>
        <w:t>Discussed delegation of tasks for sprint plan 2</w:t>
      </w:r>
    </w:p>
    <w:p w14:paraId="5207395A" w14:textId="2BA2D0B9" w:rsidR="00D651A1" w:rsidRDefault="00D651A1" w:rsidP="00F64771">
      <w:pPr>
        <w:pStyle w:val="ListParagraph"/>
        <w:numPr>
          <w:ilvl w:val="0"/>
          <w:numId w:val="18"/>
        </w:numPr>
      </w:pPr>
      <w:r>
        <w:t>We are now working on each user story together</w:t>
      </w:r>
    </w:p>
    <w:p w14:paraId="2099140C" w14:textId="202E242C" w:rsidR="00D651A1" w:rsidRDefault="00D651A1" w:rsidP="00F64771">
      <w:pPr>
        <w:pStyle w:val="ListParagraph"/>
        <w:numPr>
          <w:ilvl w:val="0"/>
          <w:numId w:val="18"/>
        </w:numPr>
      </w:pPr>
      <w:r>
        <w:t>Discussed difficulties with certain user stories</w:t>
      </w:r>
    </w:p>
    <w:p w14:paraId="6EBCEDDC" w14:textId="75D1D143" w:rsidR="004E7617" w:rsidRDefault="00611699" w:rsidP="00066CE2">
      <w:r>
        <w:t>G</w:t>
      </w:r>
      <w:r w:rsidR="00ED37DC">
        <w:t>oals f</w:t>
      </w:r>
      <w:r>
        <w:t>or Next Week</w:t>
      </w:r>
    </w:p>
    <w:p w14:paraId="259F8430" w14:textId="03FF29A8" w:rsidR="00C54F26" w:rsidRDefault="00C54F26" w:rsidP="00261414">
      <w:pPr>
        <w:pStyle w:val="ListParagraph"/>
        <w:numPr>
          <w:ilvl w:val="0"/>
          <w:numId w:val="16"/>
        </w:numPr>
      </w:pPr>
      <w:r>
        <w:t>Update our burndown chart</w:t>
      </w:r>
    </w:p>
    <w:p w14:paraId="60464CDA" w14:textId="133D102D" w:rsidR="00C54F26" w:rsidRDefault="00C54F26" w:rsidP="00261414">
      <w:pPr>
        <w:pStyle w:val="ListParagraph"/>
        <w:numPr>
          <w:ilvl w:val="0"/>
          <w:numId w:val="16"/>
        </w:numPr>
      </w:pPr>
      <w:r>
        <w:t>Improve the design of our project</w:t>
      </w:r>
    </w:p>
    <w:p w14:paraId="2E55236E" w14:textId="609F11C5" w:rsidR="00C54F26" w:rsidRDefault="00F64771" w:rsidP="00261414">
      <w:pPr>
        <w:pStyle w:val="ListParagraph"/>
        <w:numPr>
          <w:ilvl w:val="0"/>
          <w:numId w:val="16"/>
        </w:numPr>
      </w:pPr>
      <w:r>
        <w:t>Work on Sprint Plan 2</w:t>
      </w:r>
    </w:p>
    <w:p w14:paraId="3EB4C3F8" w14:textId="2C1413DD" w:rsidR="00056D17" w:rsidRPr="00611699" w:rsidRDefault="00056D17" w:rsidP="00261414">
      <w:pPr>
        <w:pStyle w:val="ListParagraph"/>
        <w:numPr>
          <w:ilvl w:val="0"/>
          <w:numId w:val="16"/>
        </w:numPr>
      </w:pPr>
      <w:r>
        <w:t>Refine Django skills</w:t>
      </w:r>
    </w:p>
    <w:sectPr w:rsidR="00056D17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EF6C6" w14:textId="77777777" w:rsidR="00A735BC" w:rsidRDefault="00A735BC">
      <w:r>
        <w:separator/>
      </w:r>
    </w:p>
    <w:p w14:paraId="48ADB4DD" w14:textId="77777777" w:rsidR="00A735BC" w:rsidRDefault="00A735BC"/>
  </w:endnote>
  <w:endnote w:type="continuationSeparator" w:id="0">
    <w:p w14:paraId="6850E3FE" w14:textId="77777777" w:rsidR="00A735BC" w:rsidRDefault="00A735BC">
      <w:r>
        <w:continuationSeparator/>
      </w:r>
    </w:p>
    <w:p w14:paraId="02477785" w14:textId="77777777" w:rsidR="00A735BC" w:rsidRDefault="00A73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BFC3B" w14:textId="77777777" w:rsidR="00A735BC" w:rsidRDefault="00A735BC">
      <w:r>
        <w:separator/>
      </w:r>
    </w:p>
    <w:p w14:paraId="7AD81B07" w14:textId="77777777" w:rsidR="00A735BC" w:rsidRDefault="00A735BC"/>
  </w:footnote>
  <w:footnote w:type="continuationSeparator" w:id="0">
    <w:p w14:paraId="28604EE1" w14:textId="77777777" w:rsidR="00A735BC" w:rsidRDefault="00A735BC">
      <w:r>
        <w:continuationSeparator/>
      </w:r>
    </w:p>
    <w:p w14:paraId="11BED12D" w14:textId="77777777" w:rsidR="00A735BC" w:rsidRDefault="00A735B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B506B"/>
    <w:multiLevelType w:val="hybridMultilevel"/>
    <w:tmpl w:val="E4BA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226D1"/>
    <w:multiLevelType w:val="hybridMultilevel"/>
    <w:tmpl w:val="C2084B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E83DA3"/>
    <w:multiLevelType w:val="hybridMultilevel"/>
    <w:tmpl w:val="148E14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3B2818"/>
    <w:multiLevelType w:val="hybridMultilevel"/>
    <w:tmpl w:val="BFD4A7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F2348A"/>
    <w:multiLevelType w:val="hybridMultilevel"/>
    <w:tmpl w:val="0AC22E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6215E8"/>
    <w:multiLevelType w:val="hybridMultilevel"/>
    <w:tmpl w:val="17BCE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370238"/>
    <w:multiLevelType w:val="hybridMultilevel"/>
    <w:tmpl w:val="749E52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47586"/>
    <w:multiLevelType w:val="hybridMultilevel"/>
    <w:tmpl w:val="BEF8D6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D1FF9"/>
    <w:multiLevelType w:val="hybridMultilevel"/>
    <w:tmpl w:val="B8285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629FC"/>
    <w:multiLevelType w:val="hybridMultilevel"/>
    <w:tmpl w:val="ACA25B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C2C95"/>
    <w:multiLevelType w:val="hybridMultilevel"/>
    <w:tmpl w:val="C98A3F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E72EF"/>
    <w:multiLevelType w:val="hybridMultilevel"/>
    <w:tmpl w:val="F7F86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7"/>
  </w:num>
  <w:num w:numId="5">
    <w:abstractNumId w:val="5"/>
  </w:num>
  <w:num w:numId="6">
    <w:abstractNumId w:val="13"/>
  </w:num>
  <w:num w:numId="7">
    <w:abstractNumId w:val="11"/>
  </w:num>
  <w:num w:numId="8">
    <w:abstractNumId w:val="7"/>
  </w:num>
  <w:num w:numId="9">
    <w:abstractNumId w:val="8"/>
  </w:num>
  <w:num w:numId="10">
    <w:abstractNumId w:val="2"/>
  </w:num>
  <w:num w:numId="11">
    <w:abstractNumId w:val="18"/>
  </w:num>
  <w:num w:numId="12">
    <w:abstractNumId w:val="14"/>
  </w:num>
  <w:num w:numId="13">
    <w:abstractNumId w:val="10"/>
  </w:num>
  <w:num w:numId="14">
    <w:abstractNumId w:val="16"/>
  </w:num>
  <w:num w:numId="15">
    <w:abstractNumId w:val="9"/>
  </w:num>
  <w:num w:numId="16">
    <w:abstractNumId w:val="4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56D17"/>
    <w:rsid w:val="00066CE2"/>
    <w:rsid w:val="000F312B"/>
    <w:rsid w:val="00130C39"/>
    <w:rsid w:val="00137395"/>
    <w:rsid w:val="001B0D8B"/>
    <w:rsid w:val="001C0649"/>
    <w:rsid w:val="00261414"/>
    <w:rsid w:val="002849D2"/>
    <w:rsid w:val="002F099F"/>
    <w:rsid w:val="002F66C2"/>
    <w:rsid w:val="003622F7"/>
    <w:rsid w:val="00404A62"/>
    <w:rsid w:val="00477735"/>
    <w:rsid w:val="00494CE2"/>
    <w:rsid w:val="004E7617"/>
    <w:rsid w:val="00611699"/>
    <w:rsid w:val="00622894"/>
    <w:rsid w:val="006C74DB"/>
    <w:rsid w:val="00730D88"/>
    <w:rsid w:val="007C4D5D"/>
    <w:rsid w:val="00807843"/>
    <w:rsid w:val="00881F11"/>
    <w:rsid w:val="008C7067"/>
    <w:rsid w:val="00A735BC"/>
    <w:rsid w:val="00AC09ED"/>
    <w:rsid w:val="00BA7EB6"/>
    <w:rsid w:val="00BB780B"/>
    <w:rsid w:val="00C54F26"/>
    <w:rsid w:val="00CB0711"/>
    <w:rsid w:val="00CB497E"/>
    <w:rsid w:val="00D651A1"/>
    <w:rsid w:val="00DE2A9F"/>
    <w:rsid w:val="00E2045D"/>
    <w:rsid w:val="00ED37DC"/>
    <w:rsid w:val="00F64771"/>
    <w:rsid w:val="00F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26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11</cp:revision>
  <dcterms:created xsi:type="dcterms:W3CDTF">2018-08-03T01:11:00Z</dcterms:created>
  <dcterms:modified xsi:type="dcterms:W3CDTF">2018-10-10T14:42:00Z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