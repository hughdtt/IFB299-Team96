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40DFCC60" w:rsidR="00807843" w:rsidRDefault="003622F7" w:rsidP="00611699">
      <w:pPr>
        <w:pStyle w:val="Heading1"/>
        <w:jc w:val="center"/>
      </w:pPr>
      <w:r>
        <w:t xml:space="preserve">Meeting Minutes – Week </w:t>
      </w:r>
      <w:r w:rsidR="00B16DA4">
        <w:t>13 24/10</w:t>
      </w:r>
    </w:p>
    <w:p w14:paraId="335EBCD0" w14:textId="77777777" w:rsidR="00ED37DC" w:rsidRDefault="00ED37DC" w:rsidP="00ED37DC">
      <w:r>
        <w:t>Tasks</w:t>
      </w:r>
    </w:p>
    <w:p w14:paraId="495A9753" w14:textId="63F76181" w:rsidR="00B16DA4" w:rsidRDefault="00B16DA4" w:rsidP="00B16DA4">
      <w:pPr>
        <w:pStyle w:val="ListParagraph"/>
        <w:numPr>
          <w:ilvl w:val="0"/>
          <w:numId w:val="8"/>
        </w:numPr>
      </w:pPr>
      <w:r>
        <w:t>Helped each other complete personal portfolios</w:t>
      </w:r>
    </w:p>
    <w:p w14:paraId="17FD1ABC" w14:textId="7B0CECF5" w:rsidR="00B16DA4" w:rsidRDefault="00B16DA4" w:rsidP="00B16DA4">
      <w:pPr>
        <w:pStyle w:val="ListParagraph"/>
        <w:numPr>
          <w:ilvl w:val="0"/>
          <w:numId w:val="8"/>
        </w:numPr>
      </w:pPr>
      <w:r>
        <w:t>Complete some selenium testing on remaining user stories</w:t>
      </w:r>
    </w:p>
    <w:p w14:paraId="32B23E4D" w14:textId="1C2BE252" w:rsidR="00B16DA4" w:rsidRDefault="00B16DA4" w:rsidP="00B16DA4">
      <w:pPr>
        <w:pStyle w:val="ListParagraph"/>
        <w:numPr>
          <w:ilvl w:val="0"/>
          <w:numId w:val="8"/>
        </w:numPr>
      </w:pPr>
      <w:r>
        <w:t>Reviewed CRA for final release and other assessment due Friday</w:t>
      </w:r>
    </w:p>
    <w:p w14:paraId="0DC85AC3" w14:textId="77777777" w:rsidR="00611699" w:rsidRDefault="00611699" w:rsidP="00611699">
      <w:r>
        <w:t>Discussion</w:t>
      </w:r>
    </w:p>
    <w:p w14:paraId="64B04F0C" w14:textId="6B9990DF" w:rsidR="00B16DA4" w:rsidRDefault="00B16DA4" w:rsidP="00B16DA4">
      <w:pPr>
        <w:pStyle w:val="ListParagraph"/>
        <w:numPr>
          <w:ilvl w:val="0"/>
          <w:numId w:val="9"/>
        </w:numPr>
      </w:pPr>
      <w:r>
        <w:t>Discussed peer review scheme due Friday</w:t>
      </w:r>
    </w:p>
    <w:p w14:paraId="1BF0D8EF" w14:textId="1AFDF850" w:rsidR="00B16DA4" w:rsidRDefault="00B16DA4" w:rsidP="00B16DA4">
      <w:pPr>
        <w:pStyle w:val="ListParagraph"/>
        <w:numPr>
          <w:ilvl w:val="0"/>
          <w:numId w:val="9"/>
        </w:numPr>
      </w:pPr>
      <w:r>
        <w:t>Discussed final release due Friday</w:t>
      </w:r>
    </w:p>
    <w:p w14:paraId="789FB6F0" w14:textId="750FF6BA" w:rsidR="00B16DA4" w:rsidRDefault="00B16DA4" w:rsidP="00B16DA4">
      <w:pPr>
        <w:pStyle w:val="ListParagraph"/>
        <w:numPr>
          <w:ilvl w:val="0"/>
          <w:numId w:val="9"/>
        </w:numPr>
      </w:pPr>
      <w:r>
        <w:t xml:space="preserve">Discussed remaining user stories – struggling with some </w:t>
      </w:r>
    </w:p>
    <w:p w14:paraId="2F29E3AB" w14:textId="44F635AE" w:rsidR="00B16DA4" w:rsidRDefault="00B16DA4" w:rsidP="00B16DA4">
      <w:pPr>
        <w:pStyle w:val="ListParagraph"/>
        <w:numPr>
          <w:ilvl w:val="0"/>
          <w:numId w:val="9"/>
        </w:numPr>
      </w:pPr>
      <w:r>
        <w:t>Discussed how to complete last remaining user stories</w:t>
      </w:r>
    </w:p>
    <w:p w14:paraId="00793516" w14:textId="34761FE4" w:rsidR="00B16DA4" w:rsidRDefault="00B16DA4" w:rsidP="00B16DA4">
      <w:pPr>
        <w:pStyle w:val="ListParagraph"/>
        <w:numPr>
          <w:ilvl w:val="0"/>
          <w:numId w:val="9"/>
        </w:numPr>
      </w:pPr>
      <w:r>
        <w:t>Discussed visuals of our project to make it look nicer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2CB413B8" w14:textId="267AB083" w:rsidR="00B16DA4" w:rsidRDefault="00B16DA4" w:rsidP="00B16DA4">
      <w:pPr>
        <w:pStyle w:val="ListParagraph"/>
        <w:numPr>
          <w:ilvl w:val="0"/>
          <w:numId w:val="10"/>
        </w:numPr>
      </w:pPr>
      <w:r>
        <w:t>Complete peer review scheme by Friday and Submit</w:t>
      </w:r>
    </w:p>
    <w:p w14:paraId="2723E0FA" w14:textId="5F2032C8" w:rsidR="00B16DA4" w:rsidRDefault="00B16DA4" w:rsidP="00B16DA4">
      <w:pPr>
        <w:pStyle w:val="ListParagraph"/>
        <w:numPr>
          <w:ilvl w:val="0"/>
          <w:numId w:val="10"/>
        </w:numPr>
      </w:pPr>
      <w:r>
        <w:t>Review portfolios and submit them by Friday</w:t>
      </w:r>
    </w:p>
    <w:p w14:paraId="4BD25553" w14:textId="41C6DE65" w:rsidR="00B16DA4" w:rsidRDefault="00B16DA4" w:rsidP="00B16DA4">
      <w:pPr>
        <w:pStyle w:val="ListParagraph"/>
        <w:numPr>
          <w:ilvl w:val="0"/>
          <w:numId w:val="10"/>
        </w:numPr>
      </w:pPr>
      <w:r>
        <w:t>Have final release ready by Friday – fully functional</w:t>
      </w:r>
      <w:bookmarkStart w:id="0" w:name="_GoBack"/>
      <w:bookmarkEnd w:id="0"/>
    </w:p>
    <w:p w14:paraId="4A49A5E9" w14:textId="30995A35" w:rsidR="00B16DA4" w:rsidRPr="00611699" w:rsidRDefault="00B16DA4" w:rsidP="00B16DA4">
      <w:pPr>
        <w:pStyle w:val="ListParagraph"/>
        <w:numPr>
          <w:ilvl w:val="0"/>
          <w:numId w:val="10"/>
        </w:numPr>
      </w:pPr>
      <w:r>
        <w:t>Have all testing complete by Friday</w:t>
      </w:r>
    </w:p>
    <w:sectPr w:rsidR="00B16DA4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73523" w14:textId="77777777" w:rsidR="00563A15" w:rsidRDefault="00563A15">
      <w:r>
        <w:separator/>
      </w:r>
    </w:p>
    <w:p w14:paraId="61DE63BE" w14:textId="77777777" w:rsidR="00563A15" w:rsidRDefault="00563A15"/>
  </w:endnote>
  <w:endnote w:type="continuationSeparator" w:id="0">
    <w:p w14:paraId="01E0F480" w14:textId="77777777" w:rsidR="00563A15" w:rsidRDefault="00563A15">
      <w:r>
        <w:continuationSeparator/>
      </w:r>
    </w:p>
    <w:p w14:paraId="2E1086F4" w14:textId="77777777" w:rsidR="00563A15" w:rsidRDefault="00563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77B4B" w14:textId="77777777" w:rsidR="00563A15" w:rsidRDefault="00563A15">
      <w:r>
        <w:separator/>
      </w:r>
    </w:p>
    <w:p w14:paraId="2161F0B9" w14:textId="77777777" w:rsidR="00563A15" w:rsidRDefault="00563A15"/>
  </w:footnote>
  <w:footnote w:type="continuationSeparator" w:id="0">
    <w:p w14:paraId="0DC2ADF0" w14:textId="77777777" w:rsidR="00563A15" w:rsidRDefault="00563A15">
      <w:r>
        <w:continuationSeparator/>
      </w:r>
    </w:p>
    <w:p w14:paraId="00978D68" w14:textId="77777777" w:rsidR="00563A15" w:rsidRDefault="00563A1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B57B9"/>
    <w:multiLevelType w:val="hybridMultilevel"/>
    <w:tmpl w:val="252082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C0055"/>
    <w:multiLevelType w:val="hybridMultilevel"/>
    <w:tmpl w:val="C05631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447D6"/>
    <w:multiLevelType w:val="hybridMultilevel"/>
    <w:tmpl w:val="389C16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3622F7"/>
    <w:rsid w:val="00563A15"/>
    <w:rsid w:val="00611699"/>
    <w:rsid w:val="00807843"/>
    <w:rsid w:val="00881F11"/>
    <w:rsid w:val="008C7067"/>
    <w:rsid w:val="00B16DA4"/>
    <w:rsid w:val="00BB780B"/>
    <w:rsid w:val="00CB0711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3</cp:revision>
  <dcterms:created xsi:type="dcterms:W3CDTF">2018-08-03T01:11:00Z</dcterms:created>
  <dcterms:modified xsi:type="dcterms:W3CDTF">2018-10-18T10:52:00Z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