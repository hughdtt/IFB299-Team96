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3F09D42B" w:rsidR="00807843" w:rsidRDefault="003622F7" w:rsidP="00611699">
      <w:pPr>
        <w:pStyle w:val="Heading1"/>
        <w:jc w:val="center"/>
      </w:pPr>
      <w:r>
        <w:t xml:space="preserve">Meeting Minutes – Week </w:t>
      </w:r>
      <w:r w:rsidR="00D151E6">
        <w:t>12 19/10</w:t>
      </w:r>
    </w:p>
    <w:p w14:paraId="335EBCD0" w14:textId="77777777" w:rsidR="00ED37DC" w:rsidRDefault="00ED37DC" w:rsidP="00ED37DC">
      <w:r>
        <w:t>Tasks</w:t>
      </w:r>
    </w:p>
    <w:p w14:paraId="35FFD529" w14:textId="647AA29C" w:rsidR="00D151E6" w:rsidRDefault="001178EE" w:rsidP="00D151E6">
      <w:pPr>
        <w:pStyle w:val="ListParagraph"/>
        <w:numPr>
          <w:ilvl w:val="0"/>
          <w:numId w:val="8"/>
        </w:numPr>
      </w:pPr>
      <w:r>
        <w:t>Completed sprint 2 retrospective collectively as a group</w:t>
      </w:r>
    </w:p>
    <w:p w14:paraId="6A1C8DD9" w14:textId="258C02F6" w:rsidR="001178EE" w:rsidRDefault="001178EE" w:rsidP="00D151E6">
      <w:pPr>
        <w:pStyle w:val="ListParagraph"/>
        <w:numPr>
          <w:ilvl w:val="0"/>
          <w:numId w:val="8"/>
        </w:numPr>
      </w:pPr>
      <w:r>
        <w:t>Completed some user story tasks together</w:t>
      </w:r>
    </w:p>
    <w:p w14:paraId="4FBD2046" w14:textId="075A4F91" w:rsidR="001178EE" w:rsidRDefault="001178EE" w:rsidP="00D151E6">
      <w:pPr>
        <w:pStyle w:val="ListParagraph"/>
        <w:numPr>
          <w:ilvl w:val="0"/>
          <w:numId w:val="8"/>
        </w:numPr>
      </w:pPr>
      <w:r>
        <w:t>Completed peer review schemes</w:t>
      </w:r>
      <w:bookmarkStart w:id="0" w:name="_GoBack"/>
      <w:bookmarkEnd w:id="0"/>
    </w:p>
    <w:p w14:paraId="0DC85AC3" w14:textId="77777777" w:rsidR="00611699" w:rsidRDefault="00611699" w:rsidP="00611699">
      <w:r>
        <w:t>Discussion</w:t>
      </w:r>
    </w:p>
    <w:p w14:paraId="40A2400F" w14:textId="392CBB11" w:rsidR="001178EE" w:rsidRDefault="001178EE" w:rsidP="00D151E6">
      <w:pPr>
        <w:pStyle w:val="ListParagraph"/>
        <w:numPr>
          <w:ilvl w:val="0"/>
          <w:numId w:val="8"/>
        </w:numPr>
      </w:pPr>
      <w:r>
        <w:t>Discussed remaining user stories and issues experienced with them</w:t>
      </w:r>
    </w:p>
    <w:p w14:paraId="7B6051BD" w14:textId="04115B50" w:rsidR="001178EE" w:rsidRDefault="001178EE" w:rsidP="00D151E6">
      <w:pPr>
        <w:pStyle w:val="ListParagraph"/>
        <w:numPr>
          <w:ilvl w:val="0"/>
          <w:numId w:val="8"/>
        </w:numPr>
      </w:pPr>
      <w:r>
        <w:t>Discussed assessment due next week</w:t>
      </w:r>
    </w:p>
    <w:p w14:paraId="4C4555B6" w14:textId="1AF5FDF6" w:rsidR="001178EE" w:rsidRDefault="001178EE" w:rsidP="00D151E6">
      <w:pPr>
        <w:pStyle w:val="ListParagraph"/>
        <w:numPr>
          <w:ilvl w:val="0"/>
          <w:numId w:val="8"/>
        </w:numPr>
      </w:pPr>
      <w:r>
        <w:t>Discussed sprint 2 retrospective as a group</w:t>
      </w:r>
    </w:p>
    <w:p w14:paraId="3812951B" w14:textId="0717A032" w:rsidR="00ED37DC" w:rsidRDefault="00611699" w:rsidP="00881F11">
      <w:r>
        <w:t>G</w:t>
      </w:r>
      <w:r w:rsidR="00ED37DC">
        <w:t>oals f</w:t>
      </w:r>
      <w:r>
        <w:t>or Next Week</w:t>
      </w:r>
    </w:p>
    <w:p w14:paraId="410B1559" w14:textId="40D6DCAB" w:rsidR="00D151E6" w:rsidRDefault="001178EE" w:rsidP="00D151E6">
      <w:pPr>
        <w:pStyle w:val="ListParagraph"/>
        <w:numPr>
          <w:ilvl w:val="0"/>
          <w:numId w:val="8"/>
        </w:numPr>
      </w:pPr>
      <w:r>
        <w:t>Have user stories completed by next Friday</w:t>
      </w:r>
    </w:p>
    <w:p w14:paraId="147AA9F5" w14:textId="59D91034" w:rsidR="001178EE" w:rsidRDefault="001178EE" w:rsidP="00D151E6">
      <w:pPr>
        <w:pStyle w:val="ListParagraph"/>
        <w:numPr>
          <w:ilvl w:val="0"/>
          <w:numId w:val="8"/>
        </w:numPr>
      </w:pPr>
      <w:r>
        <w:t>Start refining GUI and other stuff</w:t>
      </w:r>
    </w:p>
    <w:p w14:paraId="0DDC5C99" w14:textId="774F84B0" w:rsidR="001178EE" w:rsidRDefault="001178EE" w:rsidP="00D151E6">
      <w:pPr>
        <w:pStyle w:val="ListParagraph"/>
        <w:numPr>
          <w:ilvl w:val="0"/>
          <w:numId w:val="8"/>
        </w:numPr>
      </w:pPr>
      <w:r>
        <w:t>Fix up code presentation of project</w:t>
      </w:r>
    </w:p>
    <w:p w14:paraId="28E8C143" w14:textId="044AFFD6" w:rsidR="001178EE" w:rsidRPr="00611699" w:rsidRDefault="001178EE" w:rsidP="00D151E6">
      <w:pPr>
        <w:pStyle w:val="ListParagraph"/>
        <w:numPr>
          <w:ilvl w:val="0"/>
          <w:numId w:val="8"/>
        </w:numPr>
      </w:pPr>
      <w:r>
        <w:t>Have most assessment completed by next workshop</w:t>
      </w:r>
    </w:p>
    <w:sectPr w:rsidR="001178EE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E9459" w14:textId="77777777" w:rsidR="00E77B0C" w:rsidRDefault="00E77B0C">
      <w:r>
        <w:separator/>
      </w:r>
    </w:p>
    <w:p w14:paraId="351DFF09" w14:textId="77777777" w:rsidR="00E77B0C" w:rsidRDefault="00E77B0C"/>
  </w:endnote>
  <w:endnote w:type="continuationSeparator" w:id="0">
    <w:p w14:paraId="2653B992" w14:textId="77777777" w:rsidR="00E77B0C" w:rsidRDefault="00E77B0C">
      <w:r>
        <w:continuationSeparator/>
      </w:r>
    </w:p>
    <w:p w14:paraId="7502CDDC" w14:textId="77777777" w:rsidR="00E77B0C" w:rsidRDefault="00E77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8D77C" w14:textId="77777777" w:rsidR="00E77B0C" w:rsidRDefault="00E77B0C">
      <w:r>
        <w:separator/>
      </w:r>
    </w:p>
    <w:p w14:paraId="6F8F91FA" w14:textId="77777777" w:rsidR="00E77B0C" w:rsidRDefault="00E77B0C"/>
  </w:footnote>
  <w:footnote w:type="continuationSeparator" w:id="0">
    <w:p w14:paraId="3B661372" w14:textId="77777777" w:rsidR="00E77B0C" w:rsidRDefault="00E77B0C">
      <w:r>
        <w:continuationSeparator/>
      </w:r>
    </w:p>
    <w:p w14:paraId="5604DABF" w14:textId="77777777" w:rsidR="00E77B0C" w:rsidRDefault="00E77B0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8A4"/>
    <w:multiLevelType w:val="hybridMultilevel"/>
    <w:tmpl w:val="C27C7F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F312B"/>
    <w:rsid w:val="001178EE"/>
    <w:rsid w:val="003622F7"/>
    <w:rsid w:val="00611699"/>
    <w:rsid w:val="00807843"/>
    <w:rsid w:val="00881F11"/>
    <w:rsid w:val="008C7067"/>
    <w:rsid w:val="00BB780B"/>
    <w:rsid w:val="00CB0711"/>
    <w:rsid w:val="00D151E6"/>
    <w:rsid w:val="00E77B0C"/>
    <w:rsid w:val="00E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4</cp:revision>
  <dcterms:created xsi:type="dcterms:W3CDTF">2018-08-03T01:11:00Z</dcterms:created>
  <dcterms:modified xsi:type="dcterms:W3CDTF">2018-10-16T05:14:00Z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