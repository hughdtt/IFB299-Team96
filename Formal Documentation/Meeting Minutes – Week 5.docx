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9A6BF" w14:textId="7EE0B18C" w:rsidR="00807843" w:rsidRDefault="003622F7" w:rsidP="00611699">
      <w:pPr>
        <w:pStyle w:val="Heading1"/>
        <w:jc w:val="center"/>
      </w:pPr>
      <w:r>
        <w:t xml:space="preserve">Meeting Minutes – Week </w:t>
      </w:r>
      <w:r w:rsidR="00137395">
        <w:t>5 – 24</w:t>
      </w:r>
      <w:r w:rsidR="00404A62">
        <w:t>/08</w:t>
      </w:r>
    </w:p>
    <w:p w14:paraId="335EBCD0" w14:textId="77777777" w:rsidR="00ED37DC" w:rsidRDefault="00ED37DC" w:rsidP="00ED37DC">
      <w:r>
        <w:t>Tasks</w:t>
      </w:r>
    </w:p>
    <w:p w14:paraId="11B5E014" w14:textId="53D79777" w:rsidR="00137395" w:rsidRDefault="00137395" w:rsidP="00137395">
      <w:pPr>
        <w:pStyle w:val="ListParagraph"/>
        <w:numPr>
          <w:ilvl w:val="0"/>
          <w:numId w:val="9"/>
        </w:numPr>
      </w:pPr>
      <w:r>
        <w:t>Complete User stories and sprint/release plan prior to midnight deadline</w:t>
      </w:r>
    </w:p>
    <w:p w14:paraId="36A43024" w14:textId="6A2FAAD8" w:rsidR="00137395" w:rsidRDefault="00137395" w:rsidP="00137395">
      <w:pPr>
        <w:pStyle w:val="ListParagraph"/>
        <w:numPr>
          <w:ilvl w:val="0"/>
          <w:numId w:val="9"/>
        </w:numPr>
      </w:pPr>
      <w:r>
        <w:t>Refine our user stories, sprint/release plan</w:t>
      </w:r>
    </w:p>
    <w:p w14:paraId="1B03570F" w14:textId="5900AC6A" w:rsidR="00137395" w:rsidRDefault="00137395" w:rsidP="00137395">
      <w:pPr>
        <w:pStyle w:val="ListParagraph"/>
        <w:numPr>
          <w:ilvl w:val="0"/>
          <w:numId w:val="9"/>
        </w:numPr>
      </w:pPr>
      <w:r>
        <w:t>Demonstrated “hello world” program to tutor</w:t>
      </w:r>
    </w:p>
    <w:p w14:paraId="09E33A13" w14:textId="469477D8" w:rsidR="00137395" w:rsidRDefault="00137395" w:rsidP="00137395">
      <w:pPr>
        <w:pStyle w:val="ListParagraph"/>
        <w:numPr>
          <w:ilvl w:val="0"/>
          <w:numId w:val="9"/>
        </w:numPr>
      </w:pPr>
      <w:r>
        <w:t>Estimation of current and team velocity</w:t>
      </w:r>
    </w:p>
    <w:p w14:paraId="0DC85AC3" w14:textId="77777777" w:rsidR="00611699" w:rsidRDefault="00611699" w:rsidP="00611699">
      <w:r>
        <w:t>Discussion</w:t>
      </w:r>
    </w:p>
    <w:p w14:paraId="48C67E66" w14:textId="287F4D6E" w:rsidR="00137395" w:rsidRDefault="00137395" w:rsidP="00137395">
      <w:pPr>
        <w:pStyle w:val="ListParagraph"/>
        <w:numPr>
          <w:ilvl w:val="0"/>
          <w:numId w:val="10"/>
        </w:numPr>
      </w:pPr>
      <w:r>
        <w:t>Discussed user stories that are relevant to our current sprint 1 plan</w:t>
      </w:r>
    </w:p>
    <w:p w14:paraId="2BEE18DA" w14:textId="79FC0856" w:rsidR="00137395" w:rsidRDefault="00137395" w:rsidP="00137395">
      <w:pPr>
        <w:pStyle w:val="ListParagraph"/>
        <w:numPr>
          <w:ilvl w:val="0"/>
          <w:numId w:val="10"/>
        </w:numPr>
      </w:pPr>
      <w:r>
        <w:t>Prioritized these stories in order</w:t>
      </w:r>
    </w:p>
    <w:p w14:paraId="3812951B" w14:textId="0717A032" w:rsidR="00ED37DC" w:rsidRDefault="00611699" w:rsidP="00881F11">
      <w:r>
        <w:t>G</w:t>
      </w:r>
      <w:r w:rsidR="00ED37DC">
        <w:t>oals f</w:t>
      </w:r>
      <w:r>
        <w:t>or Next Week</w:t>
      </w:r>
    </w:p>
    <w:p w14:paraId="3398F7B0" w14:textId="46D0BD09" w:rsidR="00494CE2" w:rsidRDefault="00137395" w:rsidP="00E2045D">
      <w:pPr>
        <w:pStyle w:val="ListParagraph"/>
        <w:numPr>
          <w:ilvl w:val="0"/>
          <w:numId w:val="8"/>
        </w:numPr>
      </w:pPr>
      <w:r>
        <w:t>Review user stories and delegate tasks</w:t>
      </w:r>
    </w:p>
    <w:p w14:paraId="63B8E25C" w14:textId="30DA2665" w:rsidR="00137395" w:rsidRPr="00611699" w:rsidRDefault="00137395" w:rsidP="00E2045D">
      <w:pPr>
        <w:pStyle w:val="ListParagraph"/>
        <w:numPr>
          <w:ilvl w:val="0"/>
          <w:numId w:val="8"/>
        </w:numPr>
      </w:pPr>
      <w:r>
        <w:t>Group to work on Django development</w:t>
      </w:r>
      <w:bookmarkStart w:id="0" w:name="_GoBack"/>
      <w:bookmarkEnd w:id="0"/>
    </w:p>
    <w:sectPr w:rsidR="00137395" w:rsidRPr="00611699">
      <w:footerReference w:type="default" r:id="rId7"/>
      <w:headerReference w:type="firs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EED17" w14:textId="77777777" w:rsidR="001B0D8B" w:rsidRDefault="001B0D8B">
      <w:r>
        <w:separator/>
      </w:r>
    </w:p>
    <w:p w14:paraId="085A3458" w14:textId="77777777" w:rsidR="001B0D8B" w:rsidRDefault="001B0D8B"/>
  </w:endnote>
  <w:endnote w:type="continuationSeparator" w:id="0">
    <w:p w14:paraId="407C3A6B" w14:textId="77777777" w:rsidR="001B0D8B" w:rsidRDefault="001B0D8B">
      <w:r>
        <w:continuationSeparator/>
      </w:r>
    </w:p>
    <w:p w14:paraId="78DA015F" w14:textId="77777777" w:rsidR="001B0D8B" w:rsidRDefault="001B0D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4441A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0E2D8C" w14:textId="77777777" w:rsidR="001B0D8B" w:rsidRDefault="001B0D8B">
      <w:r>
        <w:separator/>
      </w:r>
    </w:p>
    <w:p w14:paraId="2AF61161" w14:textId="77777777" w:rsidR="001B0D8B" w:rsidRDefault="001B0D8B"/>
  </w:footnote>
  <w:footnote w:type="continuationSeparator" w:id="0">
    <w:p w14:paraId="14703AC0" w14:textId="77777777" w:rsidR="001B0D8B" w:rsidRDefault="001B0D8B">
      <w:r>
        <w:continuationSeparator/>
      </w:r>
    </w:p>
    <w:p w14:paraId="308A8B74" w14:textId="77777777" w:rsidR="001B0D8B" w:rsidRDefault="001B0D8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53B7B" w14:textId="77777777" w:rsidR="008C7067" w:rsidRDefault="008C7067">
    <w:pPr>
      <w:pStyle w:val="Header"/>
      <w:rPr>
        <w:lang w:val="en-AU"/>
      </w:rPr>
    </w:pPr>
    <w:r>
      <w:rPr>
        <w:lang w:val="en-AU"/>
      </w:rPr>
      <w:t>IFB299</w:t>
    </w:r>
  </w:p>
  <w:p w14:paraId="7C47CE99" w14:textId="77777777" w:rsidR="008C7067" w:rsidRPr="008C7067" w:rsidRDefault="008C7067">
    <w:pPr>
      <w:pStyle w:val="Header"/>
      <w:rPr>
        <w:lang w:val="en-AU"/>
      </w:rPr>
    </w:pPr>
    <w:r>
      <w:rPr>
        <w:lang w:val="en-AU"/>
      </w:rPr>
      <w:t>Group 96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EB506B"/>
    <w:multiLevelType w:val="hybridMultilevel"/>
    <w:tmpl w:val="E4BA6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F940D0"/>
    <w:multiLevelType w:val="hybridMultilevel"/>
    <w:tmpl w:val="378412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F2348A"/>
    <w:multiLevelType w:val="hybridMultilevel"/>
    <w:tmpl w:val="0AC22E9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215E8"/>
    <w:multiLevelType w:val="hybridMultilevel"/>
    <w:tmpl w:val="17BCE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585256"/>
    <w:multiLevelType w:val="hybridMultilevel"/>
    <w:tmpl w:val="E47269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3504DF"/>
    <w:multiLevelType w:val="hybridMultilevel"/>
    <w:tmpl w:val="1A50D1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9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F7"/>
    <w:rsid w:val="000F312B"/>
    <w:rsid w:val="00137395"/>
    <w:rsid w:val="001B0D8B"/>
    <w:rsid w:val="001C0649"/>
    <w:rsid w:val="002F66C2"/>
    <w:rsid w:val="003622F7"/>
    <w:rsid w:val="00404A62"/>
    <w:rsid w:val="00494CE2"/>
    <w:rsid w:val="00611699"/>
    <w:rsid w:val="00622894"/>
    <w:rsid w:val="00807843"/>
    <w:rsid w:val="00881F11"/>
    <w:rsid w:val="008C7067"/>
    <w:rsid w:val="00BB780B"/>
    <w:rsid w:val="00CB0711"/>
    <w:rsid w:val="00E2045D"/>
    <w:rsid w:val="00ED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DE4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699"/>
    <w:rPr>
      <w:color w:val="214C5E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11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/Library/Containers/com.microsoft.Word/Data/Library/Caches/2057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10</TotalTime>
  <Pages>1</Pages>
  <Words>67</Words>
  <Characters>385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Huggett</dc:creator>
  <cp:keywords/>
  <dc:description/>
  <cp:lastModifiedBy>Michael Huggett</cp:lastModifiedBy>
  <cp:revision>4</cp:revision>
  <dcterms:created xsi:type="dcterms:W3CDTF">2018-08-03T01:11:00Z</dcterms:created>
  <dcterms:modified xsi:type="dcterms:W3CDTF">2018-09-04T05:35:00Z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