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9A6BF" w14:textId="2BF483CB" w:rsidR="00807843" w:rsidRDefault="003622F7" w:rsidP="00611699">
      <w:pPr>
        <w:pStyle w:val="Heading1"/>
        <w:jc w:val="center"/>
      </w:pPr>
      <w:r>
        <w:t xml:space="preserve">Meeting Minutes – Week </w:t>
      </w:r>
      <w:r w:rsidR="00404A62">
        <w:t>4 – 17/08</w:t>
      </w:r>
    </w:p>
    <w:p w14:paraId="335EBCD0" w14:textId="77777777" w:rsidR="00ED37DC" w:rsidRDefault="00ED37DC" w:rsidP="00ED37DC">
      <w:r>
        <w:t>Tasks</w:t>
      </w:r>
    </w:p>
    <w:p w14:paraId="7D2FB5EE" w14:textId="222709C4" w:rsidR="002F66C2" w:rsidRDefault="00494CE2" w:rsidP="00E2045D">
      <w:pPr>
        <w:pStyle w:val="ListParagraph"/>
        <w:numPr>
          <w:ilvl w:val="0"/>
          <w:numId w:val="8"/>
        </w:numPr>
      </w:pPr>
      <w:r>
        <w:t>Applied Planning Poker for User Stories</w:t>
      </w:r>
    </w:p>
    <w:p w14:paraId="4CD4FE27" w14:textId="4EAE77BF" w:rsidR="00494CE2" w:rsidRDefault="00494CE2" w:rsidP="00E2045D">
      <w:pPr>
        <w:pStyle w:val="ListParagraph"/>
        <w:numPr>
          <w:ilvl w:val="0"/>
          <w:numId w:val="8"/>
        </w:numPr>
      </w:pPr>
      <w:r>
        <w:t xml:space="preserve">Used </w:t>
      </w:r>
      <w:proofErr w:type="spellStart"/>
      <w:r>
        <w:t>MoSCoW</w:t>
      </w:r>
      <w:proofErr w:type="spellEnd"/>
      <w:r>
        <w:t xml:space="preserve"> Criteria for User Stories</w:t>
      </w:r>
    </w:p>
    <w:p w14:paraId="0DC85AC3" w14:textId="77777777" w:rsidR="00611699" w:rsidRDefault="00611699" w:rsidP="00611699">
      <w:r>
        <w:t>Discussion</w:t>
      </w:r>
    </w:p>
    <w:p w14:paraId="06E8B775" w14:textId="1634C889" w:rsidR="00E2045D" w:rsidRDefault="00494CE2" w:rsidP="00E2045D">
      <w:pPr>
        <w:pStyle w:val="ListParagraph"/>
        <w:numPr>
          <w:ilvl w:val="0"/>
          <w:numId w:val="8"/>
        </w:numPr>
      </w:pPr>
      <w:r>
        <w:t xml:space="preserve">Discussed User Stories using </w:t>
      </w:r>
      <w:proofErr w:type="spellStart"/>
      <w:r>
        <w:t>MoSCoW</w:t>
      </w:r>
      <w:proofErr w:type="spellEnd"/>
    </w:p>
    <w:p w14:paraId="16513088" w14:textId="43BF85A2" w:rsidR="00494CE2" w:rsidRDefault="00494CE2" w:rsidP="00E2045D">
      <w:pPr>
        <w:pStyle w:val="ListParagraph"/>
        <w:numPr>
          <w:ilvl w:val="0"/>
          <w:numId w:val="8"/>
        </w:numPr>
      </w:pPr>
      <w:r>
        <w:t>Discussed Release/Sprint Plan for Next Week</w:t>
      </w:r>
      <w:bookmarkStart w:id="0" w:name="_GoBack"/>
      <w:bookmarkEnd w:id="0"/>
    </w:p>
    <w:p w14:paraId="3812951B" w14:textId="0717A032" w:rsidR="00ED37DC" w:rsidRDefault="00611699" w:rsidP="00881F11">
      <w:r>
        <w:t>G</w:t>
      </w:r>
      <w:r w:rsidR="00ED37DC">
        <w:t>oals f</w:t>
      </w:r>
      <w:r>
        <w:t>or Next Week</w:t>
      </w:r>
    </w:p>
    <w:p w14:paraId="663B20B0" w14:textId="0414F8C9" w:rsidR="00E2045D" w:rsidRDefault="00494CE2" w:rsidP="00E2045D">
      <w:pPr>
        <w:pStyle w:val="ListParagraph"/>
        <w:numPr>
          <w:ilvl w:val="0"/>
          <w:numId w:val="8"/>
        </w:numPr>
      </w:pPr>
      <w:r>
        <w:t>Refine User Stories</w:t>
      </w:r>
    </w:p>
    <w:p w14:paraId="01FDE3B3" w14:textId="0E62DC0B" w:rsidR="00494CE2" w:rsidRDefault="00494CE2" w:rsidP="00E2045D">
      <w:pPr>
        <w:pStyle w:val="ListParagraph"/>
        <w:numPr>
          <w:ilvl w:val="0"/>
          <w:numId w:val="8"/>
        </w:numPr>
      </w:pPr>
      <w:r>
        <w:t>Complete Sprint and Release Plan</w:t>
      </w:r>
    </w:p>
    <w:p w14:paraId="3398F7B0" w14:textId="106BE587" w:rsidR="00494CE2" w:rsidRPr="00611699" w:rsidRDefault="00494CE2" w:rsidP="00E2045D">
      <w:pPr>
        <w:pStyle w:val="ListParagraph"/>
        <w:numPr>
          <w:ilvl w:val="0"/>
          <w:numId w:val="8"/>
        </w:numPr>
      </w:pPr>
      <w:r>
        <w:t>Complete “Hello World” program in Django</w:t>
      </w:r>
    </w:p>
    <w:sectPr w:rsidR="00494CE2" w:rsidRPr="00611699">
      <w:footerReference w:type="default" r:id="rId7"/>
      <w:headerReference w:type="firs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F2ACA" w14:textId="77777777" w:rsidR="00622894" w:rsidRDefault="00622894">
      <w:r>
        <w:separator/>
      </w:r>
    </w:p>
    <w:p w14:paraId="2B297215" w14:textId="77777777" w:rsidR="00622894" w:rsidRDefault="00622894"/>
  </w:endnote>
  <w:endnote w:type="continuationSeparator" w:id="0">
    <w:p w14:paraId="58830907" w14:textId="77777777" w:rsidR="00622894" w:rsidRDefault="00622894">
      <w:r>
        <w:continuationSeparator/>
      </w:r>
    </w:p>
    <w:p w14:paraId="35FE277D" w14:textId="77777777" w:rsidR="00622894" w:rsidRDefault="006228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4441A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37AD4A" w14:textId="77777777" w:rsidR="00622894" w:rsidRDefault="00622894">
      <w:r>
        <w:separator/>
      </w:r>
    </w:p>
    <w:p w14:paraId="0CFFDC88" w14:textId="77777777" w:rsidR="00622894" w:rsidRDefault="00622894"/>
  </w:footnote>
  <w:footnote w:type="continuationSeparator" w:id="0">
    <w:p w14:paraId="1FA856B0" w14:textId="77777777" w:rsidR="00622894" w:rsidRDefault="00622894">
      <w:r>
        <w:continuationSeparator/>
      </w:r>
    </w:p>
    <w:p w14:paraId="1812571C" w14:textId="77777777" w:rsidR="00622894" w:rsidRDefault="00622894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53B7B" w14:textId="77777777" w:rsidR="008C7067" w:rsidRDefault="008C7067">
    <w:pPr>
      <w:pStyle w:val="Header"/>
      <w:rPr>
        <w:lang w:val="en-AU"/>
      </w:rPr>
    </w:pPr>
    <w:r>
      <w:rPr>
        <w:lang w:val="en-AU"/>
      </w:rPr>
      <w:t>IFB299</w:t>
    </w:r>
  </w:p>
  <w:p w14:paraId="7C47CE99" w14:textId="77777777" w:rsidR="008C7067" w:rsidRPr="008C7067" w:rsidRDefault="008C7067">
    <w:pPr>
      <w:pStyle w:val="Header"/>
      <w:rPr>
        <w:lang w:val="en-AU"/>
      </w:rPr>
    </w:pPr>
    <w:r>
      <w:rPr>
        <w:lang w:val="en-AU"/>
      </w:rPr>
      <w:t>Group 96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F940D0"/>
    <w:multiLevelType w:val="hybridMultilevel"/>
    <w:tmpl w:val="378412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2348A"/>
    <w:multiLevelType w:val="hybridMultilevel"/>
    <w:tmpl w:val="0AC22E9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85256"/>
    <w:multiLevelType w:val="hybridMultilevel"/>
    <w:tmpl w:val="E47269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504DF"/>
    <w:multiLevelType w:val="hybridMultilevel"/>
    <w:tmpl w:val="1A50D1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F7"/>
    <w:rsid w:val="000F312B"/>
    <w:rsid w:val="001C0649"/>
    <w:rsid w:val="002F66C2"/>
    <w:rsid w:val="003622F7"/>
    <w:rsid w:val="00404A62"/>
    <w:rsid w:val="00494CE2"/>
    <w:rsid w:val="00611699"/>
    <w:rsid w:val="00622894"/>
    <w:rsid w:val="00807843"/>
    <w:rsid w:val="00881F11"/>
    <w:rsid w:val="008C7067"/>
    <w:rsid w:val="00BB780B"/>
    <w:rsid w:val="00CB0711"/>
    <w:rsid w:val="00E2045D"/>
    <w:rsid w:val="00E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DE4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699"/>
    <w:rPr>
      <w:color w:val="214C5E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11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</TotalTime>
  <Pages>1</Pages>
  <Words>48</Words>
  <Characters>274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Huggett</dc:creator>
  <cp:keywords/>
  <dc:description/>
  <cp:lastModifiedBy>Michael Huggett</cp:lastModifiedBy>
  <cp:revision>3</cp:revision>
  <dcterms:created xsi:type="dcterms:W3CDTF">2018-08-03T01:11:00Z</dcterms:created>
  <dcterms:modified xsi:type="dcterms:W3CDTF">2018-08-17T01:28:00Z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