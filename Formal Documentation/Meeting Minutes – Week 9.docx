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37501ADC" w:rsidR="00807843" w:rsidRDefault="003622F7" w:rsidP="00611699">
      <w:pPr>
        <w:pStyle w:val="Heading1"/>
        <w:jc w:val="center"/>
      </w:pPr>
      <w:r>
        <w:t xml:space="preserve">Meeting Minutes – Week </w:t>
      </w:r>
      <w:r w:rsidR="00056D17">
        <w:t>9 – 21/09</w:t>
      </w:r>
    </w:p>
    <w:p w14:paraId="4F0252C2" w14:textId="47ADB108" w:rsidR="00CB497E" w:rsidRDefault="00ED37DC" w:rsidP="00CB497E">
      <w:r>
        <w:t>Tasks</w:t>
      </w:r>
    </w:p>
    <w:p w14:paraId="1C4D4F57" w14:textId="361B3C8B" w:rsidR="00056D17" w:rsidRDefault="00056D17" w:rsidP="00056D17">
      <w:pPr>
        <w:pStyle w:val="ListParagraph"/>
        <w:numPr>
          <w:ilvl w:val="0"/>
          <w:numId w:val="17"/>
        </w:numPr>
      </w:pPr>
      <w:r>
        <w:t>Completed our sprint plan 1 retrospective</w:t>
      </w:r>
    </w:p>
    <w:p w14:paraId="7A5F53B5" w14:textId="1CB83DD4" w:rsidR="00056D17" w:rsidRDefault="00056D17" w:rsidP="00056D17">
      <w:pPr>
        <w:pStyle w:val="ListParagraph"/>
        <w:numPr>
          <w:ilvl w:val="0"/>
          <w:numId w:val="17"/>
        </w:numPr>
      </w:pPr>
      <w:r>
        <w:t>Completed our personal portfolios</w:t>
      </w:r>
    </w:p>
    <w:p w14:paraId="7DF0DF6C" w14:textId="27CCBC6D" w:rsidR="00056D17" w:rsidRDefault="00056D17" w:rsidP="00056D17">
      <w:pPr>
        <w:pStyle w:val="ListParagraph"/>
        <w:numPr>
          <w:ilvl w:val="0"/>
          <w:numId w:val="17"/>
        </w:numPr>
      </w:pPr>
      <w:r>
        <w:t>Refined UI side of car rental project</w:t>
      </w:r>
      <w:bookmarkStart w:id="0" w:name="_GoBack"/>
      <w:bookmarkEnd w:id="0"/>
    </w:p>
    <w:p w14:paraId="0DC85AC3" w14:textId="77777777" w:rsidR="00611699" w:rsidRDefault="00611699" w:rsidP="00611699">
      <w:r>
        <w:t>Discussion</w:t>
      </w:r>
    </w:p>
    <w:p w14:paraId="7A0D8CBC" w14:textId="7374391E" w:rsidR="00DE2A9F" w:rsidRDefault="00DE2A9F" w:rsidP="00261414">
      <w:pPr>
        <w:pStyle w:val="ListParagraph"/>
        <w:numPr>
          <w:ilvl w:val="0"/>
          <w:numId w:val="16"/>
        </w:numPr>
      </w:pPr>
      <w:r>
        <w:t>Discussed user story parts and progress made</w:t>
      </w:r>
    </w:p>
    <w:p w14:paraId="1E31B187" w14:textId="1F79E57F" w:rsidR="00DE2A9F" w:rsidRDefault="00C54F26" w:rsidP="00261414">
      <w:pPr>
        <w:pStyle w:val="ListParagraph"/>
        <w:numPr>
          <w:ilvl w:val="0"/>
          <w:numId w:val="16"/>
        </w:numPr>
      </w:pPr>
      <w:r>
        <w:t>Discussed issues with our project</w:t>
      </w:r>
    </w:p>
    <w:p w14:paraId="194ADBE8" w14:textId="67E305DB" w:rsidR="00056D17" w:rsidRDefault="00056D17" w:rsidP="00261414">
      <w:pPr>
        <w:pStyle w:val="ListParagraph"/>
        <w:numPr>
          <w:ilvl w:val="0"/>
          <w:numId w:val="16"/>
        </w:numPr>
      </w:pPr>
      <w:r>
        <w:t>Discussed our artefacts due tonight</w:t>
      </w:r>
    </w:p>
    <w:p w14:paraId="0B6493B4" w14:textId="38908BBB" w:rsidR="00056D17" w:rsidRDefault="00056D17" w:rsidP="00261414">
      <w:pPr>
        <w:pStyle w:val="ListParagraph"/>
        <w:numPr>
          <w:ilvl w:val="0"/>
          <w:numId w:val="16"/>
        </w:numPr>
      </w:pPr>
      <w:r>
        <w:t>Discussed our sprint plan 1 retrospective</w:t>
      </w:r>
    </w:p>
    <w:p w14:paraId="6EBCEDDC" w14:textId="75D1D143" w:rsidR="004E7617" w:rsidRDefault="00611699" w:rsidP="00066CE2">
      <w:r>
        <w:t>G</w:t>
      </w:r>
      <w:r w:rsidR="00ED37DC">
        <w:t>oals f</w:t>
      </w:r>
      <w:r>
        <w:t>or Next Week</w:t>
      </w:r>
    </w:p>
    <w:p w14:paraId="259F8430" w14:textId="03FF29A8" w:rsidR="00C54F26" w:rsidRDefault="00C54F26" w:rsidP="00261414">
      <w:pPr>
        <w:pStyle w:val="ListParagraph"/>
        <w:numPr>
          <w:ilvl w:val="0"/>
          <w:numId w:val="16"/>
        </w:numPr>
      </w:pPr>
      <w:r>
        <w:t>Update our burndown chart</w:t>
      </w:r>
    </w:p>
    <w:p w14:paraId="60464CDA" w14:textId="133D102D" w:rsidR="00C54F26" w:rsidRDefault="00C54F26" w:rsidP="00261414">
      <w:pPr>
        <w:pStyle w:val="ListParagraph"/>
        <w:numPr>
          <w:ilvl w:val="0"/>
          <w:numId w:val="16"/>
        </w:numPr>
      </w:pPr>
      <w:r>
        <w:t>Improve the design of our project</w:t>
      </w:r>
    </w:p>
    <w:p w14:paraId="2E55236E" w14:textId="37CEDC0F" w:rsidR="00C54F26" w:rsidRDefault="00056D17" w:rsidP="00261414">
      <w:pPr>
        <w:pStyle w:val="ListParagraph"/>
        <w:numPr>
          <w:ilvl w:val="0"/>
          <w:numId w:val="16"/>
        </w:numPr>
      </w:pPr>
      <w:r>
        <w:t>Update Sprint Plan 2</w:t>
      </w:r>
    </w:p>
    <w:p w14:paraId="3EB4C3F8" w14:textId="2C1413DD" w:rsidR="00056D17" w:rsidRPr="00611699" w:rsidRDefault="00056D17" w:rsidP="00261414">
      <w:pPr>
        <w:pStyle w:val="ListParagraph"/>
        <w:numPr>
          <w:ilvl w:val="0"/>
          <w:numId w:val="16"/>
        </w:numPr>
      </w:pPr>
      <w:r>
        <w:t>Refine Django skills</w:t>
      </w:r>
    </w:p>
    <w:sectPr w:rsidR="00056D17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17FBC" w14:textId="77777777" w:rsidR="007C4D5D" w:rsidRDefault="007C4D5D">
      <w:r>
        <w:separator/>
      </w:r>
    </w:p>
    <w:p w14:paraId="0A0E1AAE" w14:textId="77777777" w:rsidR="007C4D5D" w:rsidRDefault="007C4D5D"/>
  </w:endnote>
  <w:endnote w:type="continuationSeparator" w:id="0">
    <w:p w14:paraId="6C58DB74" w14:textId="77777777" w:rsidR="007C4D5D" w:rsidRDefault="007C4D5D">
      <w:r>
        <w:continuationSeparator/>
      </w:r>
    </w:p>
    <w:p w14:paraId="27E7EA27" w14:textId="77777777" w:rsidR="007C4D5D" w:rsidRDefault="007C4D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2899F" w14:textId="77777777" w:rsidR="007C4D5D" w:rsidRDefault="007C4D5D">
      <w:r>
        <w:separator/>
      </w:r>
    </w:p>
    <w:p w14:paraId="38C67347" w14:textId="77777777" w:rsidR="007C4D5D" w:rsidRDefault="007C4D5D"/>
  </w:footnote>
  <w:footnote w:type="continuationSeparator" w:id="0">
    <w:p w14:paraId="4F9FF2CE" w14:textId="77777777" w:rsidR="007C4D5D" w:rsidRDefault="007C4D5D">
      <w:r>
        <w:continuationSeparator/>
      </w:r>
    </w:p>
    <w:p w14:paraId="46329A6F" w14:textId="77777777" w:rsidR="007C4D5D" w:rsidRDefault="007C4D5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B506B"/>
    <w:multiLevelType w:val="hybridMultilevel"/>
    <w:tmpl w:val="E4BA6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83DA3"/>
    <w:multiLevelType w:val="hybridMultilevel"/>
    <w:tmpl w:val="148E14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F2348A"/>
    <w:multiLevelType w:val="hybridMultilevel"/>
    <w:tmpl w:val="0AC22E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6215E8"/>
    <w:multiLevelType w:val="hybridMultilevel"/>
    <w:tmpl w:val="17BCE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70238"/>
    <w:multiLevelType w:val="hybridMultilevel"/>
    <w:tmpl w:val="749E52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47586"/>
    <w:multiLevelType w:val="hybridMultilevel"/>
    <w:tmpl w:val="BEF8D6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D1FF9"/>
    <w:multiLevelType w:val="hybridMultilevel"/>
    <w:tmpl w:val="B8285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629FC"/>
    <w:multiLevelType w:val="hybridMultilevel"/>
    <w:tmpl w:val="ACA25B1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AC2C95"/>
    <w:multiLevelType w:val="hybridMultilevel"/>
    <w:tmpl w:val="C98A3F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E72EF"/>
    <w:multiLevelType w:val="hybridMultilevel"/>
    <w:tmpl w:val="F7F86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5"/>
  </w:num>
  <w:num w:numId="5">
    <w:abstractNumId w:val="4"/>
  </w:num>
  <w:num w:numId="6">
    <w:abstractNumId w:val="11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  <w:num w:numId="11">
    <w:abstractNumId w:val="16"/>
  </w:num>
  <w:num w:numId="12">
    <w:abstractNumId w:val="12"/>
  </w:num>
  <w:num w:numId="13">
    <w:abstractNumId w:val="8"/>
  </w:num>
  <w:num w:numId="14">
    <w:abstractNumId w:val="14"/>
  </w:num>
  <w:num w:numId="15">
    <w:abstractNumId w:val="7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56D17"/>
    <w:rsid w:val="00066CE2"/>
    <w:rsid w:val="000F312B"/>
    <w:rsid w:val="00130C39"/>
    <w:rsid w:val="00137395"/>
    <w:rsid w:val="001B0D8B"/>
    <w:rsid w:val="001C0649"/>
    <w:rsid w:val="00261414"/>
    <w:rsid w:val="002849D2"/>
    <w:rsid w:val="002F099F"/>
    <w:rsid w:val="002F66C2"/>
    <w:rsid w:val="003622F7"/>
    <w:rsid w:val="00404A62"/>
    <w:rsid w:val="00477735"/>
    <w:rsid w:val="00494CE2"/>
    <w:rsid w:val="004E7617"/>
    <w:rsid w:val="00611699"/>
    <w:rsid w:val="00622894"/>
    <w:rsid w:val="006C74DB"/>
    <w:rsid w:val="00730D88"/>
    <w:rsid w:val="007C4D5D"/>
    <w:rsid w:val="00807843"/>
    <w:rsid w:val="00881F11"/>
    <w:rsid w:val="008C7067"/>
    <w:rsid w:val="00AC09ED"/>
    <w:rsid w:val="00BA7EB6"/>
    <w:rsid w:val="00BB780B"/>
    <w:rsid w:val="00C54F26"/>
    <w:rsid w:val="00CB0711"/>
    <w:rsid w:val="00CB497E"/>
    <w:rsid w:val="00DE2A9F"/>
    <w:rsid w:val="00E2045D"/>
    <w:rsid w:val="00ED37DC"/>
    <w:rsid w:val="00F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10</cp:revision>
  <dcterms:created xsi:type="dcterms:W3CDTF">2018-08-03T01:11:00Z</dcterms:created>
  <dcterms:modified xsi:type="dcterms:W3CDTF">2018-09-21T09:26:00Z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