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3CEC0992" w:rsidR="00807843" w:rsidRDefault="003622F7" w:rsidP="00611699">
      <w:pPr>
        <w:pStyle w:val="Heading1"/>
        <w:jc w:val="center"/>
      </w:pPr>
      <w:r>
        <w:t xml:space="preserve">Meeting Minutes – Week </w:t>
      </w:r>
      <w:r w:rsidR="002849D2">
        <w:t>6 – 31</w:t>
      </w:r>
      <w:r w:rsidR="00404A62">
        <w:t>/08</w:t>
      </w:r>
    </w:p>
    <w:p w14:paraId="335EBCD0" w14:textId="77777777" w:rsidR="00ED37DC" w:rsidRDefault="00ED37DC" w:rsidP="00ED37DC">
      <w:r>
        <w:t>Tasks</w:t>
      </w:r>
    </w:p>
    <w:p w14:paraId="6C1B5B06" w14:textId="27FF1F02" w:rsidR="002849D2" w:rsidRDefault="002849D2" w:rsidP="002849D2">
      <w:pPr>
        <w:pStyle w:val="ListParagraph"/>
        <w:numPr>
          <w:ilvl w:val="0"/>
          <w:numId w:val="11"/>
        </w:numPr>
      </w:pPr>
      <w:r>
        <w:t>Delegated tasks for our sprint 1 plan</w:t>
      </w:r>
    </w:p>
    <w:p w14:paraId="4A80AD36" w14:textId="5A8C7547" w:rsidR="002849D2" w:rsidRDefault="002849D2" w:rsidP="002849D2">
      <w:pPr>
        <w:pStyle w:val="ListParagraph"/>
        <w:numPr>
          <w:ilvl w:val="0"/>
          <w:numId w:val="11"/>
        </w:numPr>
      </w:pPr>
      <w:r>
        <w:t>Created burndown chart</w:t>
      </w:r>
    </w:p>
    <w:p w14:paraId="59F9529B" w14:textId="255D143E" w:rsidR="002849D2" w:rsidRDefault="002849D2" w:rsidP="002849D2">
      <w:pPr>
        <w:pStyle w:val="ListParagraph"/>
        <w:numPr>
          <w:ilvl w:val="0"/>
          <w:numId w:val="11"/>
        </w:numPr>
      </w:pPr>
      <w:r>
        <w:t>Delegated artefacts for our personal portfolios</w:t>
      </w:r>
    </w:p>
    <w:p w14:paraId="0DC85AC3" w14:textId="77777777" w:rsidR="00611699" w:rsidRDefault="00611699" w:rsidP="00611699">
      <w:r>
        <w:t>Discussion</w:t>
      </w:r>
    </w:p>
    <w:p w14:paraId="733E2C6D" w14:textId="77777777" w:rsidR="002849D2" w:rsidRDefault="002849D2" w:rsidP="002849D2">
      <w:pPr>
        <w:pStyle w:val="ListParagraph"/>
        <w:numPr>
          <w:ilvl w:val="0"/>
          <w:numId w:val="11"/>
        </w:numPr>
      </w:pPr>
      <w:r>
        <w:t>Discussed the development process of our web framework</w:t>
      </w:r>
    </w:p>
    <w:p w14:paraId="6AB83F93" w14:textId="2BFE0132" w:rsidR="002849D2" w:rsidRDefault="002849D2" w:rsidP="002849D2">
      <w:pPr>
        <w:pStyle w:val="ListParagraph"/>
        <w:numPr>
          <w:ilvl w:val="0"/>
          <w:numId w:val="11"/>
        </w:numPr>
      </w:pPr>
      <w:r>
        <w:t>Discussed the various diagrams needed for next week and how to complete them</w:t>
      </w:r>
    </w:p>
    <w:p w14:paraId="3812951B" w14:textId="0717A032" w:rsidR="00ED37DC" w:rsidRDefault="00611699" w:rsidP="00881F11">
      <w:r>
        <w:t>G</w:t>
      </w:r>
      <w:r w:rsidR="00ED37DC">
        <w:t>oals f</w:t>
      </w:r>
      <w:r>
        <w:t>or Next Week</w:t>
      </w:r>
    </w:p>
    <w:p w14:paraId="63B8E25C" w14:textId="342E76C7" w:rsidR="00137395" w:rsidRDefault="002849D2" w:rsidP="00E2045D">
      <w:pPr>
        <w:pStyle w:val="ListParagraph"/>
        <w:numPr>
          <w:ilvl w:val="0"/>
          <w:numId w:val="8"/>
        </w:numPr>
      </w:pPr>
      <w:r>
        <w:t>Complete architecture pattern by next workshop</w:t>
      </w:r>
    </w:p>
    <w:p w14:paraId="7EDE60A4" w14:textId="767C2491" w:rsidR="002849D2" w:rsidRDefault="002849D2" w:rsidP="00E2045D">
      <w:pPr>
        <w:pStyle w:val="ListParagraph"/>
        <w:numPr>
          <w:ilvl w:val="0"/>
          <w:numId w:val="8"/>
        </w:numPr>
      </w:pPr>
      <w:r>
        <w:t>Complete logical and physical diagrams by next workshop</w:t>
      </w:r>
    </w:p>
    <w:p w14:paraId="144A03B0" w14:textId="08BEC34C" w:rsidR="002849D2" w:rsidRDefault="002849D2" w:rsidP="00E2045D">
      <w:pPr>
        <w:pStyle w:val="ListParagraph"/>
        <w:numPr>
          <w:ilvl w:val="0"/>
          <w:numId w:val="8"/>
        </w:numPr>
      </w:pPr>
      <w:r>
        <w:t>Complete diagram for case study project by next workshop</w:t>
      </w:r>
    </w:p>
    <w:p w14:paraId="6C58AE6F" w14:textId="1956EEE9" w:rsidR="002849D2" w:rsidRDefault="002849D2" w:rsidP="00E2045D">
      <w:pPr>
        <w:pStyle w:val="ListParagraph"/>
        <w:numPr>
          <w:ilvl w:val="0"/>
          <w:numId w:val="8"/>
        </w:numPr>
      </w:pPr>
      <w:r>
        <w:t>Complete data flow diagram fro case study project by next workshop</w:t>
      </w:r>
    </w:p>
    <w:p w14:paraId="7F4A173D" w14:textId="3718323E" w:rsidR="002849D2" w:rsidRPr="00611699" w:rsidRDefault="002849D2" w:rsidP="00E2045D">
      <w:pPr>
        <w:pStyle w:val="ListParagraph"/>
        <w:numPr>
          <w:ilvl w:val="0"/>
          <w:numId w:val="8"/>
        </w:numPr>
      </w:pPr>
      <w:r>
        <w:t>Complete our allocated user story tasks by next workshop</w:t>
      </w:r>
      <w:bookmarkStart w:id="0" w:name="_GoBack"/>
      <w:bookmarkEnd w:id="0"/>
    </w:p>
    <w:sectPr w:rsidR="002849D2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66B50" w14:textId="77777777" w:rsidR="00130C39" w:rsidRDefault="00130C39">
      <w:r>
        <w:separator/>
      </w:r>
    </w:p>
    <w:p w14:paraId="52AFDA3E" w14:textId="77777777" w:rsidR="00130C39" w:rsidRDefault="00130C39"/>
  </w:endnote>
  <w:endnote w:type="continuationSeparator" w:id="0">
    <w:p w14:paraId="20D58738" w14:textId="77777777" w:rsidR="00130C39" w:rsidRDefault="00130C39">
      <w:r>
        <w:continuationSeparator/>
      </w:r>
    </w:p>
    <w:p w14:paraId="3AB13374" w14:textId="77777777" w:rsidR="00130C39" w:rsidRDefault="00130C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359EE" w14:textId="77777777" w:rsidR="00130C39" w:rsidRDefault="00130C39">
      <w:r>
        <w:separator/>
      </w:r>
    </w:p>
    <w:p w14:paraId="6A1DBED9" w14:textId="77777777" w:rsidR="00130C39" w:rsidRDefault="00130C39"/>
  </w:footnote>
  <w:footnote w:type="continuationSeparator" w:id="0">
    <w:p w14:paraId="430CFFED" w14:textId="77777777" w:rsidR="00130C39" w:rsidRDefault="00130C39">
      <w:r>
        <w:continuationSeparator/>
      </w:r>
    </w:p>
    <w:p w14:paraId="64C30A87" w14:textId="77777777" w:rsidR="00130C39" w:rsidRDefault="00130C3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B506B"/>
    <w:multiLevelType w:val="hybridMultilevel"/>
    <w:tmpl w:val="E4BA6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2348A"/>
    <w:multiLevelType w:val="hybridMultilevel"/>
    <w:tmpl w:val="0AC22E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215E8"/>
    <w:multiLevelType w:val="hybridMultilevel"/>
    <w:tmpl w:val="17BCE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7E72EF"/>
    <w:multiLevelType w:val="hybridMultilevel"/>
    <w:tmpl w:val="F7F86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F312B"/>
    <w:rsid w:val="00130C39"/>
    <w:rsid w:val="00137395"/>
    <w:rsid w:val="001B0D8B"/>
    <w:rsid w:val="001C0649"/>
    <w:rsid w:val="002849D2"/>
    <w:rsid w:val="002F66C2"/>
    <w:rsid w:val="003622F7"/>
    <w:rsid w:val="00404A62"/>
    <w:rsid w:val="00494CE2"/>
    <w:rsid w:val="00611699"/>
    <w:rsid w:val="00622894"/>
    <w:rsid w:val="00807843"/>
    <w:rsid w:val="00881F11"/>
    <w:rsid w:val="008C7067"/>
    <w:rsid w:val="00BB780B"/>
    <w:rsid w:val="00CB0711"/>
    <w:rsid w:val="00E2045D"/>
    <w:rsid w:val="00E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14</TotalTime>
  <Pages>1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5</cp:revision>
  <dcterms:created xsi:type="dcterms:W3CDTF">2018-08-03T01:11:00Z</dcterms:created>
  <dcterms:modified xsi:type="dcterms:W3CDTF">2018-09-04T05:39:00Z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