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A6BF" w14:textId="2D8934EB" w:rsidR="00807843" w:rsidRDefault="003622F7" w:rsidP="00611699">
      <w:pPr>
        <w:pStyle w:val="Heading1"/>
        <w:jc w:val="center"/>
      </w:pPr>
      <w:r>
        <w:t xml:space="preserve">Meeting Minutes – Week </w:t>
      </w:r>
      <w:r w:rsidR="00362F42">
        <w:t>3 – 09/08 (Online Discussion)</w:t>
      </w:r>
    </w:p>
    <w:p w14:paraId="335EBCD0" w14:textId="77777777" w:rsidR="00ED37DC" w:rsidRDefault="00ED37DC" w:rsidP="00ED37DC">
      <w:r>
        <w:t>Tasks</w:t>
      </w:r>
    </w:p>
    <w:p w14:paraId="35D7D61F" w14:textId="22A3ACC7" w:rsidR="00E37368" w:rsidRDefault="00E37368" w:rsidP="00E37368">
      <w:pPr>
        <w:pStyle w:val="ListParagraph"/>
        <w:numPr>
          <w:ilvl w:val="0"/>
          <w:numId w:val="8"/>
        </w:numPr>
      </w:pPr>
      <w:r>
        <w:t>Refined user stories</w:t>
      </w:r>
    </w:p>
    <w:p w14:paraId="029E6421" w14:textId="06FC8912" w:rsidR="004624C0" w:rsidRDefault="00362F42" w:rsidP="00E37368">
      <w:pPr>
        <w:pStyle w:val="ListParagraph"/>
        <w:numPr>
          <w:ilvl w:val="0"/>
          <w:numId w:val="8"/>
        </w:numPr>
      </w:pPr>
      <w:r>
        <w:t>Removed unnecessary user stories</w:t>
      </w:r>
    </w:p>
    <w:p w14:paraId="0DC85AC3" w14:textId="77777777" w:rsidR="00611699" w:rsidRDefault="00611699" w:rsidP="00611699">
      <w:r>
        <w:t>Discussion</w:t>
      </w:r>
    </w:p>
    <w:p w14:paraId="1173F7AB" w14:textId="687013E0" w:rsidR="004624C0" w:rsidRDefault="004624C0" w:rsidP="004624C0">
      <w:pPr>
        <w:pStyle w:val="ListParagraph"/>
        <w:numPr>
          <w:ilvl w:val="0"/>
          <w:numId w:val="9"/>
        </w:numPr>
      </w:pPr>
      <w:r>
        <w:t>Discussed suitable user stories relevant to our project</w:t>
      </w:r>
    </w:p>
    <w:p w14:paraId="0AAB4B30" w14:textId="6BF0512E" w:rsidR="004624C0" w:rsidRDefault="001D239D" w:rsidP="004624C0">
      <w:pPr>
        <w:pStyle w:val="ListParagraph"/>
        <w:numPr>
          <w:ilvl w:val="0"/>
          <w:numId w:val="9"/>
        </w:numPr>
      </w:pPr>
      <w:r>
        <w:t>Discussed potential features for other user stories</w:t>
      </w:r>
    </w:p>
    <w:p w14:paraId="3812951B" w14:textId="0717A032" w:rsidR="00ED37DC" w:rsidRDefault="00611699" w:rsidP="00881F11">
      <w:r>
        <w:t>G</w:t>
      </w:r>
      <w:r w:rsidR="00ED37DC">
        <w:t>oals f</w:t>
      </w:r>
      <w:r>
        <w:t>or Next Week</w:t>
      </w:r>
    </w:p>
    <w:p w14:paraId="43D3373C" w14:textId="27A20FE7" w:rsidR="004244B6" w:rsidRDefault="004244B6" w:rsidP="004244B6">
      <w:pPr>
        <w:pStyle w:val="ListParagraph"/>
        <w:numPr>
          <w:ilvl w:val="0"/>
          <w:numId w:val="10"/>
        </w:numPr>
      </w:pPr>
      <w:r>
        <w:t>Work on Sprint Release</w:t>
      </w:r>
    </w:p>
    <w:p w14:paraId="6D170830" w14:textId="401B2BE6" w:rsidR="004244B6" w:rsidRPr="00611699" w:rsidRDefault="004244B6" w:rsidP="004244B6">
      <w:pPr>
        <w:pStyle w:val="ListParagraph"/>
        <w:numPr>
          <w:ilvl w:val="0"/>
          <w:numId w:val="10"/>
        </w:numPr>
      </w:pPr>
      <w:r>
        <w:t>Prioritize user stories</w:t>
      </w:r>
      <w:bookmarkStart w:id="0" w:name="_GoBack"/>
      <w:bookmarkEnd w:id="0"/>
    </w:p>
    <w:sectPr w:rsidR="004244B6" w:rsidRPr="00611699">
      <w:footerReference w:type="default" r:id="rId7"/>
      <w:headerReference w:type="firs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68661" w14:textId="77777777" w:rsidR="00F81A46" w:rsidRDefault="00F81A46">
      <w:r>
        <w:separator/>
      </w:r>
    </w:p>
    <w:p w14:paraId="02FDDECE" w14:textId="77777777" w:rsidR="00F81A46" w:rsidRDefault="00F81A46"/>
  </w:endnote>
  <w:endnote w:type="continuationSeparator" w:id="0">
    <w:p w14:paraId="59482CF1" w14:textId="77777777" w:rsidR="00F81A46" w:rsidRDefault="00F81A46">
      <w:r>
        <w:continuationSeparator/>
      </w:r>
    </w:p>
    <w:p w14:paraId="40F10FF0" w14:textId="77777777" w:rsidR="00F81A46" w:rsidRDefault="00F81A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4441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9D650" w14:textId="77777777" w:rsidR="00F81A46" w:rsidRDefault="00F81A46">
      <w:r>
        <w:separator/>
      </w:r>
    </w:p>
    <w:p w14:paraId="68CF7B93" w14:textId="77777777" w:rsidR="00F81A46" w:rsidRDefault="00F81A46"/>
  </w:footnote>
  <w:footnote w:type="continuationSeparator" w:id="0">
    <w:p w14:paraId="64203233" w14:textId="77777777" w:rsidR="00F81A46" w:rsidRDefault="00F81A46">
      <w:r>
        <w:continuationSeparator/>
      </w:r>
    </w:p>
    <w:p w14:paraId="4232B7A7" w14:textId="77777777" w:rsidR="00F81A46" w:rsidRDefault="00F81A46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53B7B" w14:textId="77777777" w:rsidR="008C7067" w:rsidRDefault="008C7067">
    <w:pPr>
      <w:pStyle w:val="Header"/>
      <w:rPr>
        <w:lang w:val="en-AU"/>
      </w:rPr>
    </w:pPr>
    <w:r>
      <w:rPr>
        <w:lang w:val="en-AU"/>
      </w:rPr>
      <w:t>IFB299</w:t>
    </w:r>
  </w:p>
  <w:p w14:paraId="7C47CE99" w14:textId="77777777" w:rsidR="008C7067" w:rsidRPr="008C7067" w:rsidRDefault="008C7067">
    <w:pPr>
      <w:pStyle w:val="Header"/>
      <w:rPr>
        <w:lang w:val="en-AU"/>
      </w:rPr>
    </w:pPr>
    <w:r>
      <w:rPr>
        <w:lang w:val="en-AU"/>
      </w:rPr>
      <w:t>Group 96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F940D0"/>
    <w:multiLevelType w:val="hybridMultilevel"/>
    <w:tmpl w:val="378412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A699C"/>
    <w:multiLevelType w:val="hybridMultilevel"/>
    <w:tmpl w:val="B69279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85256"/>
    <w:multiLevelType w:val="hybridMultilevel"/>
    <w:tmpl w:val="E47269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504DF"/>
    <w:multiLevelType w:val="hybridMultilevel"/>
    <w:tmpl w:val="1A50D1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0453E"/>
    <w:multiLevelType w:val="hybridMultilevel"/>
    <w:tmpl w:val="5B6A763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D4FF7"/>
    <w:multiLevelType w:val="hybridMultilevel"/>
    <w:tmpl w:val="DD14C87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F7"/>
    <w:rsid w:val="000F312B"/>
    <w:rsid w:val="001D239D"/>
    <w:rsid w:val="003622F7"/>
    <w:rsid w:val="00362F42"/>
    <w:rsid w:val="004244B6"/>
    <w:rsid w:val="004624C0"/>
    <w:rsid w:val="00611699"/>
    <w:rsid w:val="00807843"/>
    <w:rsid w:val="00881F11"/>
    <w:rsid w:val="008C7067"/>
    <w:rsid w:val="00BB780B"/>
    <w:rsid w:val="00CB0711"/>
    <w:rsid w:val="00E37368"/>
    <w:rsid w:val="00ED37DC"/>
    <w:rsid w:val="00F8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DE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699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1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</TotalTime>
  <Pages>1</Pages>
  <Words>44</Words>
  <Characters>255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Huggett</dc:creator>
  <cp:keywords/>
  <dc:description/>
  <cp:lastModifiedBy>Michael Huggett</cp:lastModifiedBy>
  <cp:revision>3</cp:revision>
  <dcterms:created xsi:type="dcterms:W3CDTF">2018-08-03T01:11:00Z</dcterms:created>
  <dcterms:modified xsi:type="dcterms:W3CDTF">2018-08-09T11:35:00Z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