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7EFB82E0" w:rsidR="00807843" w:rsidRDefault="003622F7" w:rsidP="00611699">
      <w:pPr>
        <w:pStyle w:val="Heading1"/>
        <w:jc w:val="center"/>
      </w:pPr>
      <w:r>
        <w:t xml:space="preserve">Meeting Minutes – Week </w:t>
      </w:r>
      <w:r w:rsidR="00C54F26">
        <w:t>8</w:t>
      </w:r>
      <w:bookmarkStart w:id="0" w:name="_GoBack"/>
      <w:bookmarkEnd w:id="0"/>
      <w:r w:rsidR="00C54F26">
        <w:t xml:space="preserve"> – 14</w:t>
      </w:r>
      <w:r w:rsidR="00477735">
        <w:t>/09</w:t>
      </w:r>
    </w:p>
    <w:p w14:paraId="4F0252C2" w14:textId="47ADB108" w:rsidR="00CB497E" w:rsidRDefault="00ED37DC" w:rsidP="00CB497E">
      <w:r>
        <w:t>Tasks</w:t>
      </w:r>
    </w:p>
    <w:p w14:paraId="423EEBCD" w14:textId="3DD771BE" w:rsidR="002F099F" w:rsidRDefault="00DE2A9F" w:rsidP="002F099F">
      <w:pPr>
        <w:pStyle w:val="ListParagraph"/>
        <w:numPr>
          <w:ilvl w:val="0"/>
          <w:numId w:val="16"/>
        </w:numPr>
      </w:pPr>
      <w:r>
        <w:t>Brainstormed ideas for class diagram</w:t>
      </w:r>
    </w:p>
    <w:p w14:paraId="10A7A955" w14:textId="06678E6A" w:rsidR="00C54F26" w:rsidRDefault="00C54F26" w:rsidP="002F099F">
      <w:pPr>
        <w:pStyle w:val="ListParagraph"/>
        <w:numPr>
          <w:ilvl w:val="0"/>
          <w:numId w:val="16"/>
        </w:numPr>
      </w:pPr>
      <w:r>
        <w:t>Completed mock-up screens for our project</w:t>
      </w:r>
    </w:p>
    <w:p w14:paraId="0DC85AC3" w14:textId="77777777" w:rsidR="00611699" w:rsidRDefault="00611699" w:rsidP="00611699">
      <w:r>
        <w:t>Discussion</w:t>
      </w:r>
    </w:p>
    <w:p w14:paraId="0DD1E5EE" w14:textId="000279F6" w:rsidR="00261414" w:rsidRDefault="00DE2A9F" w:rsidP="00261414">
      <w:pPr>
        <w:pStyle w:val="ListParagraph"/>
        <w:numPr>
          <w:ilvl w:val="0"/>
          <w:numId w:val="16"/>
        </w:numPr>
      </w:pPr>
      <w:r>
        <w:t xml:space="preserve">Discussed object orientated programming concepts </w:t>
      </w:r>
    </w:p>
    <w:p w14:paraId="7A0D8CBC" w14:textId="7374391E" w:rsidR="00DE2A9F" w:rsidRDefault="00DE2A9F" w:rsidP="00261414">
      <w:pPr>
        <w:pStyle w:val="ListParagraph"/>
        <w:numPr>
          <w:ilvl w:val="0"/>
          <w:numId w:val="16"/>
        </w:numPr>
      </w:pPr>
      <w:r>
        <w:t>Discussed user story parts and progress made</w:t>
      </w:r>
    </w:p>
    <w:p w14:paraId="1E31B187" w14:textId="1F79E57F" w:rsidR="00DE2A9F" w:rsidRDefault="00C54F26" w:rsidP="00261414">
      <w:pPr>
        <w:pStyle w:val="ListParagraph"/>
        <w:numPr>
          <w:ilvl w:val="0"/>
          <w:numId w:val="16"/>
        </w:numPr>
      </w:pPr>
      <w:r>
        <w:t>Discussed issues with our project</w:t>
      </w:r>
    </w:p>
    <w:p w14:paraId="6EBCEDDC" w14:textId="75D1D143" w:rsidR="004E7617" w:rsidRDefault="00611699" w:rsidP="00066CE2">
      <w:r>
        <w:t>G</w:t>
      </w:r>
      <w:r w:rsidR="00ED37DC">
        <w:t>oals f</w:t>
      </w:r>
      <w:r>
        <w:t>or Next Week</w:t>
      </w:r>
    </w:p>
    <w:p w14:paraId="7AF45404" w14:textId="739EFD1A" w:rsidR="00261414" w:rsidRDefault="00C54F26" w:rsidP="00261414">
      <w:pPr>
        <w:pStyle w:val="ListParagraph"/>
        <w:numPr>
          <w:ilvl w:val="0"/>
          <w:numId w:val="16"/>
        </w:numPr>
      </w:pPr>
      <w:r>
        <w:t>Complete every user story by next workshop (week 9)</w:t>
      </w:r>
    </w:p>
    <w:p w14:paraId="259F8430" w14:textId="03FF29A8" w:rsidR="00C54F26" w:rsidRDefault="00C54F26" w:rsidP="00261414">
      <w:pPr>
        <w:pStyle w:val="ListParagraph"/>
        <w:numPr>
          <w:ilvl w:val="0"/>
          <w:numId w:val="16"/>
        </w:numPr>
      </w:pPr>
      <w:r>
        <w:t>Update our burndown chart</w:t>
      </w:r>
    </w:p>
    <w:p w14:paraId="60464CDA" w14:textId="133D102D" w:rsidR="00C54F26" w:rsidRDefault="00C54F26" w:rsidP="00261414">
      <w:pPr>
        <w:pStyle w:val="ListParagraph"/>
        <w:numPr>
          <w:ilvl w:val="0"/>
          <w:numId w:val="16"/>
        </w:numPr>
      </w:pPr>
      <w:r>
        <w:t>Improve the design of our project</w:t>
      </w:r>
    </w:p>
    <w:p w14:paraId="2E55236E" w14:textId="47B818BE" w:rsidR="00C54F26" w:rsidRPr="00611699" w:rsidRDefault="00C54F26" w:rsidP="00261414">
      <w:pPr>
        <w:pStyle w:val="ListParagraph"/>
        <w:numPr>
          <w:ilvl w:val="0"/>
          <w:numId w:val="16"/>
        </w:numPr>
      </w:pPr>
      <w:r>
        <w:t>Complete class diagram</w:t>
      </w:r>
    </w:p>
    <w:sectPr w:rsidR="00C54F26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DC278" w14:textId="77777777" w:rsidR="00AC09ED" w:rsidRDefault="00AC09ED">
      <w:r>
        <w:separator/>
      </w:r>
    </w:p>
    <w:p w14:paraId="071A3D01" w14:textId="77777777" w:rsidR="00AC09ED" w:rsidRDefault="00AC09ED"/>
  </w:endnote>
  <w:endnote w:type="continuationSeparator" w:id="0">
    <w:p w14:paraId="4D491CEC" w14:textId="77777777" w:rsidR="00AC09ED" w:rsidRDefault="00AC09ED">
      <w:r>
        <w:continuationSeparator/>
      </w:r>
    </w:p>
    <w:p w14:paraId="08E76EE4" w14:textId="77777777" w:rsidR="00AC09ED" w:rsidRDefault="00AC0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E4473" w14:textId="77777777" w:rsidR="00AC09ED" w:rsidRDefault="00AC09ED">
      <w:r>
        <w:separator/>
      </w:r>
    </w:p>
    <w:p w14:paraId="74B4ACB1" w14:textId="77777777" w:rsidR="00AC09ED" w:rsidRDefault="00AC09ED"/>
  </w:footnote>
  <w:footnote w:type="continuationSeparator" w:id="0">
    <w:p w14:paraId="2D56D622" w14:textId="77777777" w:rsidR="00AC09ED" w:rsidRDefault="00AC09ED">
      <w:r>
        <w:continuationSeparator/>
      </w:r>
    </w:p>
    <w:p w14:paraId="7761AD6A" w14:textId="77777777" w:rsidR="00AC09ED" w:rsidRDefault="00AC09E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83DA3"/>
    <w:multiLevelType w:val="hybridMultilevel"/>
    <w:tmpl w:val="148E14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70238"/>
    <w:multiLevelType w:val="hybridMultilevel"/>
    <w:tmpl w:val="749E52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47586"/>
    <w:multiLevelType w:val="hybridMultilevel"/>
    <w:tmpl w:val="BEF8D6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FF9"/>
    <w:multiLevelType w:val="hybridMultilevel"/>
    <w:tmpl w:val="B8285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C2C95"/>
    <w:multiLevelType w:val="hybridMultilevel"/>
    <w:tmpl w:val="C98A3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E72EF"/>
    <w:multiLevelType w:val="hybridMultilevel"/>
    <w:tmpl w:val="F7F8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15"/>
  </w:num>
  <w:num w:numId="12">
    <w:abstractNumId w:val="12"/>
  </w:num>
  <w:num w:numId="13">
    <w:abstractNumId w:val="8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66CE2"/>
    <w:rsid w:val="000F312B"/>
    <w:rsid w:val="00130C39"/>
    <w:rsid w:val="00137395"/>
    <w:rsid w:val="001B0D8B"/>
    <w:rsid w:val="001C0649"/>
    <w:rsid w:val="00261414"/>
    <w:rsid w:val="002849D2"/>
    <w:rsid w:val="002F099F"/>
    <w:rsid w:val="002F66C2"/>
    <w:rsid w:val="003622F7"/>
    <w:rsid w:val="00404A62"/>
    <w:rsid w:val="00477735"/>
    <w:rsid w:val="00494CE2"/>
    <w:rsid w:val="004E7617"/>
    <w:rsid w:val="00611699"/>
    <w:rsid w:val="00622894"/>
    <w:rsid w:val="006C74DB"/>
    <w:rsid w:val="00730D88"/>
    <w:rsid w:val="00807843"/>
    <w:rsid w:val="00881F11"/>
    <w:rsid w:val="008C7067"/>
    <w:rsid w:val="00AC09ED"/>
    <w:rsid w:val="00BA7EB6"/>
    <w:rsid w:val="00BB780B"/>
    <w:rsid w:val="00C54F26"/>
    <w:rsid w:val="00CB0711"/>
    <w:rsid w:val="00CB497E"/>
    <w:rsid w:val="00DE2A9F"/>
    <w:rsid w:val="00E2045D"/>
    <w:rsid w:val="00ED37DC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9</cp:revision>
  <dcterms:created xsi:type="dcterms:W3CDTF">2018-08-03T01:11:00Z</dcterms:created>
  <dcterms:modified xsi:type="dcterms:W3CDTF">2018-09-14T01:07:00Z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