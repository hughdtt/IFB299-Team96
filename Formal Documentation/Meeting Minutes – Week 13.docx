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1F662CB0" w:rsidR="00807843" w:rsidRDefault="003622F7" w:rsidP="00611699">
      <w:pPr>
        <w:pStyle w:val="Heading1"/>
        <w:jc w:val="center"/>
      </w:pPr>
      <w:r>
        <w:t xml:space="preserve">Meeting Minutes – Week </w:t>
      </w:r>
      <w:r w:rsidR="00F50B03">
        <w:t>13 26/10</w:t>
      </w:r>
    </w:p>
    <w:p w14:paraId="335EBCD0" w14:textId="77777777" w:rsidR="00ED37DC" w:rsidRDefault="00ED37DC" w:rsidP="00ED37DC">
      <w:r>
        <w:t>Tasks</w:t>
      </w:r>
    </w:p>
    <w:p w14:paraId="17184A01" w14:textId="2CD25B96" w:rsidR="00261DE8" w:rsidRDefault="00261DE8" w:rsidP="00261DE8">
      <w:pPr>
        <w:pStyle w:val="ListParagraph"/>
        <w:numPr>
          <w:ilvl w:val="0"/>
          <w:numId w:val="8"/>
        </w:numPr>
      </w:pPr>
      <w:r>
        <w:t>Demonstrated final release of project to tutor – we believe it went well</w:t>
      </w:r>
    </w:p>
    <w:p w14:paraId="0136C28D" w14:textId="18EAAF1D" w:rsidR="00261DE8" w:rsidRDefault="00261DE8" w:rsidP="00261DE8">
      <w:pPr>
        <w:pStyle w:val="ListParagraph"/>
        <w:numPr>
          <w:ilvl w:val="0"/>
          <w:numId w:val="8"/>
        </w:numPr>
      </w:pPr>
      <w:r>
        <w:t>Submitted peer review scheme due midnight</w:t>
      </w:r>
    </w:p>
    <w:p w14:paraId="1D106475" w14:textId="60D9C584" w:rsidR="00261DE8" w:rsidRDefault="00261DE8" w:rsidP="00261DE8">
      <w:pPr>
        <w:pStyle w:val="ListParagraph"/>
        <w:numPr>
          <w:ilvl w:val="0"/>
          <w:numId w:val="8"/>
        </w:numPr>
      </w:pPr>
      <w:r>
        <w:t>Submitted portfolio due midnight</w:t>
      </w:r>
    </w:p>
    <w:p w14:paraId="7E4CBC1E" w14:textId="7B14A136" w:rsidR="00261DE8" w:rsidRDefault="00983BE6" w:rsidP="00261DE8">
      <w:pPr>
        <w:pStyle w:val="ListParagraph"/>
        <w:numPr>
          <w:ilvl w:val="0"/>
          <w:numId w:val="8"/>
        </w:numPr>
      </w:pPr>
      <w:r>
        <w:t>Delegated who would present final release</w:t>
      </w:r>
    </w:p>
    <w:p w14:paraId="0DC85AC3" w14:textId="77777777" w:rsidR="00611699" w:rsidRDefault="00611699" w:rsidP="00611699">
      <w:r>
        <w:t>Discussion</w:t>
      </w:r>
    </w:p>
    <w:p w14:paraId="28488294" w14:textId="11578224" w:rsidR="00983BE6" w:rsidRDefault="00983BE6" w:rsidP="00983BE6">
      <w:pPr>
        <w:pStyle w:val="ListParagraph"/>
        <w:numPr>
          <w:ilvl w:val="0"/>
          <w:numId w:val="9"/>
        </w:numPr>
      </w:pPr>
      <w:r>
        <w:t>Discussed who would present final release due</w:t>
      </w:r>
    </w:p>
    <w:p w14:paraId="61799BB6" w14:textId="589A703F" w:rsidR="00983BE6" w:rsidRDefault="00983BE6" w:rsidP="00983BE6">
      <w:pPr>
        <w:pStyle w:val="ListParagraph"/>
        <w:numPr>
          <w:ilvl w:val="0"/>
          <w:numId w:val="9"/>
        </w:numPr>
      </w:pPr>
      <w:r>
        <w:t>Discussed our completed portfolios and peer review scheme</w:t>
      </w:r>
    </w:p>
    <w:p w14:paraId="65285D91" w14:textId="5D8D15B6" w:rsidR="00983BE6" w:rsidRDefault="00983BE6" w:rsidP="00983BE6">
      <w:pPr>
        <w:pStyle w:val="ListParagraph"/>
        <w:numPr>
          <w:ilvl w:val="0"/>
          <w:numId w:val="9"/>
        </w:numPr>
      </w:pPr>
      <w:r>
        <w:t>Discussed other people’s projects - reviewed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627206BB" w14:textId="7B2C0545" w:rsidR="00983BE6" w:rsidRDefault="00983BE6" w:rsidP="00983BE6">
      <w:pPr>
        <w:pStyle w:val="ListParagraph"/>
        <w:numPr>
          <w:ilvl w:val="0"/>
          <w:numId w:val="10"/>
        </w:numPr>
      </w:pPr>
      <w:r>
        <w:t>Have completed all assessment and submitted by midnight</w:t>
      </w:r>
    </w:p>
    <w:p w14:paraId="6CCFCE58" w14:textId="577DCAAD" w:rsidR="00983BE6" w:rsidRDefault="00983BE6" w:rsidP="00983BE6">
      <w:pPr>
        <w:pStyle w:val="ListParagraph"/>
        <w:numPr>
          <w:ilvl w:val="0"/>
          <w:numId w:val="10"/>
        </w:numPr>
      </w:pPr>
      <w:r>
        <w:t>May pursue release 2 if motivated</w:t>
      </w:r>
    </w:p>
    <w:p w14:paraId="62D31948" w14:textId="0FD541CA" w:rsidR="00983BE6" w:rsidRPr="00611699" w:rsidRDefault="00983BE6" w:rsidP="00983BE6">
      <w:pPr>
        <w:pStyle w:val="ListParagraph"/>
        <w:numPr>
          <w:ilvl w:val="0"/>
          <w:numId w:val="10"/>
        </w:numPr>
      </w:pPr>
      <w:r>
        <w:t>Upload final release document in zip for blackboard by midnight</w:t>
      </w:r>
      <w:bookmarkStart w:id="0" w:name="_GoBack"/>
      <w:bookmarkEnd w:id="0"/>
    </w:p>
    <w:sectPr w:rsidR="00983BE6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7BBEB" w14:textId="77777777" w:rsidR="00771ABB" w:rsidRDefault="00771ABB">
      <w:r>
        <w:separator/>
      </w:r>
    </w:p>
    <w:p w14:paraId="32D0EB3B" w14:textId="77777777" w:rsidR="00771ABB" w:rsidRDefault="00771ABB"/>
  </w:endnote>
  <w:endnote w:type="continuationSeparator" w:id="0">
    <w:p w14:paraId="225BC3E4" w14:textId="77777777" w:rsidR="00771ABB" w:rsidRDefault="00771ABB">
      <w:r>
        <w:continuationSeparator/>
      </w:r>
    </w:p>
    <w:p w14:paraId="3576B3E2" w14:textId="77777777" w:rsidR="00771ABB" w:rsidRDefault="00771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24B56" w14:textId="77777777" w:rsidR="00771ABB" w:rsidRDefault="00771ABB">
      <w:r>
        <w:separator/>
      </w:r>
    </w:p>
    <w:p w14:paraId="0710D7AB" w14:textId="77777777" w:rsidR="00771ABB" w:rsidRDefault="00771ABB"/>
  </w:footnote>
  <w:footnote w:type="continuationSeparator" w:id="0">
    <w:p w14:paraId="0F43F381" w14:textId="77777777" w:rsidR="00771ABB" w:rsidRDefault="00771ABB">
      <w:r>
        <w:continuationSeparator/>
      </w:r>
    </w:p>
    <w:p w14:paraId="3CE14D77" w14:textId="77777777" w:rsidR="00771ABB" w:rsidRDefault="00771AB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C64CD8"/>
    <w:multiLevelType w:val="hybridMultilevel"/>
    <w:tmpl w:val="74F40F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B21D5"/>
    <w:multiLevelType w:val="hybridMultilevel"/>
    <w:tmpl w:val="26922B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874C3"/>
    <w:multiLevelType w:val="hybridMultilevel"/>
    <w:tmpl w:val="5F4452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261DE8"/>
    <w:rsid w:val="003622F7"/>
    <w:rsid w:val="00611699"/>
    <w:rsid w:val="00771ABB"/>
    <w:rsid w:val="00807843"/>
    <w:rsid w:val="00881F11"/>
    <w:rsid w:val="008933F8"/>
    <w:rsid w:val="008C7067"/>
    <w:rsid w:val="00983BE6"/>
    <w:rsid w:val="00BB780B"/>
    <w:rsid w:val="00CB0711"/>
    <w:rsid w:val="00ED37DC"/>
    <w:rsid w:val="00F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4</cp:revision>
  <dcterms:created xsi:type="dcterms:W3CDTF">2018-08-03T01:11:00Z</dcterms:created>
  <dcterms:modified xsi:type="dcterms:W3CDTF">2018-10-18T10:57:00Z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