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77777777" w:rsidR="00807843" w:rsidRDefault="003622F7" w:rsidP="00611699">
      <w:pPr>
        <w:pStyle w:val="Heading1"/>
        <w:jc w:val="center"/>
      </w:pPr>
      <w:r>
        <w:t>Meeting Minutes – Week 1 27/</w:t>
      </w:r>
      <w:r w:rsidR="00611699">
        <w:t>07</w:t>
      </w:r>
    </w:p>
    <w:p w14:paraId="335EBCD0" w14:textId="77777777" w:rsidR="00ED37DC" w:rsidRDefault="00ED37DC" w:rsidP="00ED37DC">
      <w:r>
        <w:t>Tasks</w:t>
      </w:r>
    </w:p>
    <w:p w14:paraId="547E3FB8" w14:textId="77777777" w:rsidR="00ED37DC" w:rsidRDefault="00ED37DC" w:rsidP="00ED37DC">
      <w:pPr>
        <w:pStyle w:val="ListParagraph"/>
        <w:numPr>
          <w:ilvl w:val="0"/>
          <w:numId w:val="6"/>
        </w:numPr>
      </w:pPr>
      <w:r>
        <w:t>Formed a team</w:t>
      </w:r>
    </w:p>
    <w:p w14:paraId="0A5F4C9D" w14:textId="77777777" w:rsidR="00ED37DC" w:rsidRDefault="00ED37DC" w:rsidP="00ED37DC">
      <w:pPr>
        <w:pStyle w:val="ListParagraph"/>
        <w:numPr>
          <w:ilvl w:val="0"/>
          <w:numId w:val="6"/>
        </w:numPr>
      </w:pPr>
      <w:r>
        <w:t>Set roles for each team member</w:t>
      </w:r>
    </w:p>
    <w:p w14:paraId="050AE38D" w14:textId="77777777" w:rsidR="00ED37DC" w:rsidRPr="00ED37DC" w:rsidRDefault="00ED37DC" w:rsidP="00ED37DC">
      <w:pPr>
        <w:pStyle w:val="ListParagraph"/>
        <w:numPr>
          <w:ilvl w:val="0"/>
          <w:numId w:val="6"/>
        </w:numPr>
      </w:pPr>
      <w:r>
        <w:t>Signed up on blackboard as a group</w:t>
      </w:r>
    </w:p>
    <w:p w14:paraId="0DC85AC3" w14:textId="77777777" w:rsidR="00611699" w:rsidRDefault="00611699" w:rsidP="00611699">
      <w:r>
        <w:t>Discussion</w:t>
      </w:r>
    </w:p>
    <w:p w14:paraId="5A4EA9B4" w14:textId="77777777" w:rsidR="00611699" w:rsidRDefault="00ED37DC" w:rsidP="00611699">
      <w:pPr>
        <w:pStyle w:val="ListParagraph"/>
        <w:numPr>
          <w:ilvl w:val="0"/>
          <w:numId w:val="5"/>
        </w:numPr>
      </w:pPr>
      <w:r>
        <w:t>Discussed client and developer features</w:t>
      </w:r>
    </w:p>
    <w:p w14:paraId="16D14771" w14:textId="77777777" w:rsidR="00ED37DC" w:rsidRDefault="00ED37DC" w:rsidP="00611699">
      <w:pPr>
        <w:pStyle w:val="ListParagraph"/>
        <w:numPr>
          <w:ilvl w:val="0"/>
          <w:numId w:val="5"/>
        </w:numPr>
      </w:pPr>
      <w:r>
        <w:t xml:space="preserve">Discussed the overall assignment and our objectives </w:t>
      </w:r>
    </w:p>
    <w:p w14:paraId="75AE86D9" w14:textId="77777777" w:rsidR="008C7067" w:rsidRDefault="00ED37DC" w:rsidP="00611699">
      <w:pPr>
        <w:pStyle w:val="ListParagraph"/>
        <w:numPr>
          <w:ilvl w:val="0"/>
          <w:numId w:val="5"/>
        </w:numPr>
      </w:pPr>
      <w:r>
        <w:t>Discussed our team agreement form and objectives</w:t>
      </w:r>
    </w:p>
    <w:p w14:paraId="43783A01" w14:textId="77777777" w:rsidR="00611699" w:rsidRDefault="00611699" w:rsidP="00611699">
      <w:r>
        <w:t>G</w:t>
      </w:r>
      <w:r w:rsidR="00ED37DC">
        <w:t>oals f</w:t>
      </w:r>
      <w:r>
        <w:t>or Next Week</w:t>
      </w:r>
      <w:bookmarkStart w:id="0" w:name="_GoBack"/>
      <w:bookmarkEnd w:id="0"/>
    </w:p>
    <w:p w14:paraId="765605E9" w14:textId="77777777" w:rsidR="00ED37DC" w:rsidRDefault="00ED37DC" w:rsidP="00ED37DC">
      <w:pPr>
        <w:pStyle w:val="ListParagraph"/>
        <w:numPr>
          <w:ilvl w:val="0"/>
          <w:numId w:val="7"/>
        </w:numPr>
      </w:pPr>
      <w:r>
        <w:t>Complete the team agreement form</w:t>
      </w:r>
    </w:p>
    <w:p w14:paraId="5D2DBBC5" w14:textId="77777777" w:rsidR="00ED37DC" w:rsidRDefault="00ED37DC" w:rsidP="00ED37DC">
      <w:pPr>
        <w:pStyle w:val="ListParagraph"/>
        <w:numPr>
          <w:ilvl w:val="0"/>
          <w:numId w:val="7"/>
        </w:numPr>
      </w:pPr>
      <w:r>
        <w:t>Set a list of client and developer features</w:t>
      </w:r>
    </w:p>
    <w:p w14:paraId="3E8965C9" w14:textId="77777777" w:rsidR="00ED37DC" w:rsidRDefault="00ED37DC" w:rsidP="00ED37DC">
      <w:pPr>
        <w:pStyle w:val="ListParagraph"/>
        <w:numPr>
          <w:ilvl w:val="0"/>
          <w:numId w:val="7"/>
        </w:numPr>
      </w:pPr>
      <w:r>
        <w:t>Set up a GIT repository and invite tutor</w:t>
      </w:r>
    </w:p>
    <w:p w14:paraId="3812951B" w14:textId="77777777" w:rsidR="00ED37DC" w:rsidRPr="00611699" w:rsidRDefault="00ED37DC" w:rsidP="00ED37DC">
      <w:pPr>
        <w:pStyle w:val="ListParagraph"/>
        <w:numPr>
          <w:ilvl w:val="0"/>
          <w:numId w:val="7"/>
        </w:numPr>
      </w:pPr>
      <w:r>
        <w:t>Email the tutor the team agreement form and client features</w:t>
      </w:r>
    </w:p>
    <w:sectPr w:rsidR="00ED37DC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ACF4B" w14:textId="77777777" w:rsidR="00801423" w:rsidRDefault="00801423">
      <w:r>
        <w:separator/>
      </w:r>
    </w:p>
    <w:p w14:paraId="2B0F20F3" w14:textId="77777777" w:rsidR="00801423" w:rsidRDefault="00801423"/>
  </w:endnote>
  <w:endnote w:type="continuationSeparator" w:id="0">
    <w:p w14:paraId="25F0EBAD" w14:textId="77777777" w:rsidR="00801423" w:rsidRDefault="00801423">
      <w:r>
        <w:continuationSeparator/>
      </w:r>
    </w:p>
    <w:p w14:paraId="268E1AE6" w14:textId="77777777" w:rsidR="00801423" w:rsidRDefault="008014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A9212" w14:textId="77777777" w:rsidR="00801423" w:rsidRDefault="00801423">
      <w:r>
        <w:separator/>
      </w:r>
    </w:p>
    <w:p w14:paraId="0BC28393" w14:textId="77777777" w:rsidR="00801423" w:rsidRDefault="00801423"/>
  </w:footnote>
  <w:footnote w:type="continuationSeparator" w:id="0">
    <w:p w14:paraId="32F7697B" w14:textId="77777777" w:rsidR="00801423" w:rsidRDefault="00801423">
      <w:r>
        <w:continuationSeparator/>
      </w:r>
    </w:p>
    <w:p w14:paraId="58965099" w14:textId="77777777" w:rsidR="00801423" w:rsidRDefault="0080142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3622F7"/>
    <w:rsid w:val="00611699"/>
    <w:rsid w:val="00801423"/>
    <w:rsid w:val="00807843"/>
    <w:rsid w:val="008C7067"/>
    <w:rsid w:val="00E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F7"/>
    <w:rsid w:val="00A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7483E2B30EF64591D8DE954E214C8E">
    <w:name w:val="407483E2B30EF64591D8DE954E214C8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EED25AB3620DB24D9CAD840ED0232A72">
    <w:name w:val="EED25AB3620DB24D9CAD840ED0232A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1</cp:revision>
  <dcterms:created xsi:type="dcterms:W3CDTF">2018-08-03T00:53:00Z</dcterms:created>
  <dcterms:modified xsi:type="dcterms:W3CDTF">2018-08-03T01:06:00Z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