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54505D25" w:rsidR="00807843" w:rsidRDefault="003622F7" w:rsidP="00611699">
      <w:pPr>
        <w:pStyle w:val="Heading1"/>
        <w:jc w:val="center"/>
      </w:pPr>
      <w:r>
        <w:t xml:space="preserve">Meeting Minutes – Week </w:t>
      </w:r>
      <w:r w:rsidR="00374AC0">
        <w:t>3 – 10/08 (Workshop)</w:t>
      </w:r>
    </w:p>
    <w:p w14:paraId="335EBCD0" w14:textId="77777777" w:rsidR="00ED37DC" w:rsidRDefault="00ED37DC" w:rsidP="00ED37DC">
      <w:r>
        <w:t>Tasks</w:t>
      </w:r>
    </w:p>
    <w:p w14:paraId="2A122AFC" w14:textId="637CCDDE" w:rsidR="00374AC0" w:rsidRDefault="00A511A6" w:rsidP="00374AC0">
      <w:pPr>
        <w:pStyle w:val="ListParagraph"/>
        <w:numPr>
          <w:ilvl w:val="0"/>
          <w:numId w:val="8"/>
        </w:numPr>
      </w:pPr>
      <w:r>
        <w:t>Completed OBAAS Prioritization/Estimation case study</w:t>
      </w:r>
    </w:p>
    <w:p w14:paraId="41A14910" w14:textId="2BE85160" w:rsidR="00A511A6" w:rsidRDefault="002C37C3" w:rsidP="00374AC0">
      <w:pPr>
        <w:pStyle w:val="ListParagraph"/>
        <w:numPr>
          <w:ilvl w:val="0"/>
          <w:numId w:val="8"/>
        </w:numPr>
      </w:pPr>
      <w:r>
        <w:t>Prioritised our user stories with MoSCoW and Poker</w:t>
      </w:r>
    </w:p>
    <w:p w14:paraId="0DC85AC3" w14:textId="77777777" w:rsidR="00611699" w:rsidRDefault="00611699" w:rsidP="00611699">
      <w:r>
        <w:t>Discussion</w:t>
      </w:r>
    </w:p>
    <w:p w14:paraId="1AB78418" w14:textId="14B96378" w:rsidR="00374AC0" w:rsidRDefault="00A511A6" w:rsidP="00374AC0">
      <w:pPr>
        <w:pStyle w:val="ListParagraph"/>
        <w:numPr>
          <w:ilvl w:val="0"/>
          <w:numId w:val="8"/>
        </w:numPr>
      </w:pPr>
      <w:r>
        <w:t xml:space="preserve">Discussed </w:t>
      </w:r>
      <w:r w:rsidR="00675ED0">
        <w:t>OBAAS using MoSCoW</w:t>
      </w:r>
    </w:p>
    <w:p w14:paraId="2DA1013E" w14:textId="0A8689A6" w:rsidR="00675ED0" w:rsidRDefault="002C37C3" w:rsidP="00374AC0">
      <w:pPr>
        <w:pStyle w:val="ListParagraph"/>
        <w:numPr>
          <w:ilvl w:val="0"/>
          <w:numId w:val="8"/>
        </w:numPr>
      </w:pPr>
      <w:r>
        <w:t>Discussed our user stories and their suitability for our assignment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69BE00BE" w14:textId="6D290906" w:rsidR="00374AC0" w:rsidRDefault="002C37C3" w:rsidP="00374AC0">
      <w:pPr>
        <w:pStyle w:val="ListParagraph"/>
        <w:numPr>
          <w:ilvl w:val="0"/>
          <w:numId w:val="8"/>
        </w:numPr>
      </w:pPr>
      <w:r>
        <w:t>Work on backlog of user stories</w:t>
      </w:r>
    </w:p>
    <w:p w14:paraId="22FD5EC2" w14:textId="0EF39E01" w:rsidR="002C37C3" w:rsidRDefault="002C37C3" w:rsidP="00374AC0">
      <w:pPr>
        <w:pStyle w:val="ListParagraph"/>
        <w:numPr>
          <w:ilvl w:val="0"/>
          <w:numId w:val="8"/>
        </w:numPr>
      </w:pPr>
      <w:r>
        <w:t>Learn Django concepts</w:t>
      </w:r>
    </w:p>
    <w:p w14:paraId="767F5BD9" w14:textId="33013DBE" w:rsidR="002C37C3" w:rsidRPr="00611699" w:rsidRDefault="002C37C3" w:rsidP="00374AC0">
      <w:pPr>
        <w:pStyle w:val="ListParagraph"/>
        <w:numPr>
          <w:ilvl w:val="0"/>
          <w:numId w:val="8"/>
        </w:numPr>
      </w:pPr>
      <w:r>
        <w:t>Work on release plan for next workshop</w:t>
      </w:r>
      <w:bookmarkStart w:id="0" w:name="_GoBack"/>
      <w:bookmarkEnd w:id="0"/>
    </w:p>
    <w:sectPr w:rsidR="002C37C3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EDAD0" w14:textId="77777777" w:rsidR="0058333E" w:rsidRDefault="0058333E">
      <w:r>
        <w:separator/>
      </w:r>
    </w:p>
    <w:p w14:paraId="7C6D4449" w14:textId="77777777" w:rsidR="0058333E" w:rsidRDefault="0058333E"/>
  </w:endnote>
  <w:endnote w:type="continuationSeparator" w:id="0">
    <w:p w14:paraId="19A43D17" w14:textId="77777777" w:rsidR="0058333E" w:rsidRDefault="0058333E">
      <w:r>
        <w:continuationSeparator/>
      </w:r>
    </w:p>
    <w:p w14:paraId="4CC86B3B" w14:textId="77777777" w:rsidR="0058333E" w:rsidRDefault="00583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6D933" w14:textId="77777777" w:rsidR="0058333E" w:rsidRDefault="0058333E">
      <w:r>
        <w:separator/>
      </w:r>
    </w:p>
    <w:p w14:paraId="2047304D" w14:textId="77777777" w:rsidR="0058333E" w:rsidRDefault="0058333E"/>
  </w:footnote>
  <w:footnote w:type="continuationSeparator" w:id="0">
    <w:p w14:paraId="46C9D2D9" w14:textId="77777777" w:rsidR="0058333E" w:rsidRDefault="0058333E">
      <w:r>
        <w:continuationSeparator/>
      </w:r>
    </w:p>
    <w:p w14:paraId="47AAAD8B" w14:textId="77777777" w:rsidR="0058333E" w:rsidRDefault="0058333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745E3"/>
    <w:multiLevelType w:val="hybridMultilevel"/>
    <w:tmpl w:val="725CD0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F51A6"/>
    <w:rsid w:val="002C37C3"/>
    <w:rsid w:val="002F346E"/>
    <w:rsid w:val="003622F7"/>
    <w:rsid w:val="00374AC0"/>
    <w:rsid w:val="0058333E"/>
    <w:rsid w:val="00611699"/>
    <w:rsid w:val="00675ED0"/>
    <w:rsid w:val="00807843"/>
    <w:rsid w:val="00881F11"/>
    <w:rsid w:val="008C7067"/>
    <w:rsid w:val="00A511A6"/>
    <w:rsid w:val="00BB780B"/>
    <w:rsid w:val="00CB0711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4</cp:revision>
  <dcterms:created xsi:type="dcterms:W3CDTF">2018-08-03T01:11:00Z</dcterms:created>
  <dcterms:modified xsi:type="dcterms:W3CDTF">2018-08-15T07:02:00Z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