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9A6BF" w14:textId="2C2417DE" w:rsidR="00807843" w:rsidRDefault="003622F7" w:rsidP="00611699">
      <w:pPr>
        <w:pStyle w:val="Heading1"/>
        <w:jc w:val="center"/>
      </w:pPr>
      <w:r>
        <w:t xml:space="preserve">Meeting Minutes – Week </w:t>
      </w:r>
      <w:r w:rsidR="00555D2C">
        <w:t>12</w:t>
      </w:r>
      <w:r w:rsidR="000D29E8">
        <w:t xml:space="preserve"> 17/10</w:t>
      </w:r>
    </w:p>
    <w:p w14:paraId="335EBCD0" w14:textId="77777777" w:rsidR="00ED37DC" w:rsidRDefault="00ED37DC" w:rsidP="00ED37DC">
      <w:r>
        <w:t>Tasks</w:t>
      </w:r>
    </w:p>
    <w:p w14:paraId="7FB4706B" w14:textId="28D57C51" w:rsidR="000D29E8" w:rsidRDefault="000D29E8" w:rsidP="000D29E8">
      <w:pPr>
        <w:pStyle w:val="ListParagraph"/>
        <w:numPr>
          <w:ilvl w:val="0"/>
          <w:numId w:val="8"/>
        </w:numPr>
      </w:pPr>
      <w:r>
        <w:t>Worked on user stories together</w:t>
      </w:r>
    </w:p>
    <w:p w14:paraId="288C48E7" w14:textId="6D35D780" w:rsidR="000D29E8" w:rsidRDefault="00BC49E3" w:rsidP="000D29E8">
      <w:pPr>
        <w:pStyle w:val="ListParagraph"/>
        <w:numPr>
          <w:ilvl w:val="0"/>
          <w:numId w:val="8"/>
        </w:numPr>
      </w:pPr>
      <w:r>
        <w:t>Worked on artefacts together</w:t>
      </w:r>
    </w:p>
    <w:p w14:paraId="718DEFCF" w14:textId="45993AB7" w:rsidR="00BC49E3" w:rsidRDefault="00BC49E3" w:rsidP="000D29E8">
      <w:pPr>
        <w:pStyle w:val="ListParagraph"/>
        <w:numPr>
          <w:ilvl w:val="0"/>
          <w:numId w:val="8"/>
        </w:numPr>
      </w:pPr>
      <w:r>
        <w:t>Collaborated on input in discussion</w:t>
      </w:r>
    </w:p>
    <w:p w14:paraId="0DC85AC3" w14:textId="77777777" w:rsidR="00611699" w:rsidRDefault="00611699" w:rsidP="00611699">
      <w:r>
        <w:t>Discussion</w:t>
      </w:r>
    </w:p>
    <w:p w14:paraId="210F0452" w14:textId="0BEB7F51" w:rsidR="000D29E8" w:rsidRDefault="000D29E8" w:rsidP="000D29E8">
      <w:pPr>
        <w:pStyle w:val="ListParagraph"/>
        <w:numPr>
          <w:ilvl w:val="0"/>
          <w:numId w:val="9"/>
        </w:numPr>
      </w:pPr>
      <w:r>
        <w:t>Discussed user stories and difficulties experienced with them</w:t>
      </w:r>
    </w:p>
    <w:p w14:paraId="32BCB153" w14:textId="1EDEEADB" w:rsidR="000D29E8" w:rsidRDefault="000D29E8" w:rsidP="000D29E8">
      <w:pPr>
        <w:pStyle w:val="ListParagraph"/>
        <w:numPr>
          <w:ilvl w:val="0"/>
          <w:numId w:val="9"/>
        </w:numPr>
      </w:pPr>
      <w:r>
        <w:t>Discussed portfolio artefacts for sprint plan 2</w:t>
      </w:r>
    </w:p>
    <w:p w14:paraId="648008CF" w14:textId="6544F50E" w:rsidR="000D29E8" w:rsidRDefault="00BC49E3" w:rsidP="000D29E8">
      <w:pPr>
        <w:pStyle w:val="ListParagraph"/>
        <w:numPr>
          <w:ilvl w:val="0"/>
          <w:numId w:val="9"/>
        </w:numPr>
      </w:pPr>
      <w:r>
        <w:t>Discussed remaining tasks for sprint 2</w:t>
      </w:r>
    </w:p>
    <w:p w14:paraId="3812951B" w14:textId="0717A032" w:rsidR="00ED37DC" w:rsidRDefault="00611699" w:rsidP="00881F11">
      <w:r>
        <w:t>G</w:t>
      </w:r>
      <w:r w:rsidR="00ED37DC">
        <w:t>oals f</w:t>
      </w:r>
      <w:r>
        <w:t>or Next Week</w:t>
      </w:r>
    </w:p>
    <w:p w14:paraId="558B6249" w14:textId="741555EA" w:rsidR="00BC49E3" w:rsidRDefault="00BC49E3" w:rsidP="00BC49E3">
      <w:pPr>
        <w:pStyle w:val="ListParagraph"/>
        <w:numPr>
          <w:ilvl w:val="0"/>
          <w:numId w:val="10"/>
        </w:numPr>
      </w:pPr>
      <w:r>
        <w:t>Have some user story parts done by Friday workshop</w:t>
      </w:r>
    </w:p>
    <w:p w14:paraId="256D7B06" w14:textId="00E574F2" w:rsidR="00BC49E3" w:rsidRDefault="00BC49E3" w:rsidP="00BC49E3">
      <w:pPr>
        <w:pStyle w:val="ListParagraph"/>
        <w:numPr>
          <w:ilvl w:val="0"/>
          <w:numId w:val="10"/>
        </w:numPr>
      </w:pPr>
      <w:r>
        <w:t>Have some artefacts done by Friday workshop</w:t>
      </w:r>
    </w:p>
    <w:p w14:paraId="226E6A01" w14:textId="601C4AEC" w:rsidR="00BC49E3" w:rsidRPr="00611699" w:rsidRDefault="00BC49E3" w:rsidP="00BC49E3">
      <w:pPr>
        <w:pStyle w:val="ListParagraph"/>
        <w:numPr>
          <w:ilvl w:val="0"/>
          <w:numId w:val="10"/>
        </w:numPr>
      </w:pPr>
      <w:r>
        <w:t>Complete portfolio by next Wednesday</w:t>
      </w:r>
      <w:bookmarkStart w:id="0" w:name="_GoBack"/>
      <w:bookmarkEnd w:id="0"/>
    </w:p>
    <w:sectPr w:rsidR="00BC49E3" w:rsidRPr="00611699">
      <w:footerReference w:type="default" r:id="rId7"/>
      <w:headerReference w:type="firs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37404D" w14:textId="77777777" w:rsidR="003C1D2A" w:rsidRDefault="003C1D2A">
      <w:r>
        <w:separator/>
      </w:r>
    </w:p>
    <w:p w14:paraId="5EAAA4A2" w14:textId="77777777" w:rsidR="003C1D2A" w:rsidRDefault="003C1D2A"/>
  </w:endnote>
  <w:endnote w:type="continuationSeparator" w:id="0">
    <w:p w14:paraId="29F647FC" w14:textId="77777777" w:rsidR="003C1D2A" w:rsidRDefault="003C1D2A">
      <w:r>
        <w:continuationSeparator/>
      </w:r>
    </w:p>
    <w:p w14:paraId="683460E4" w14:textId="77777777" w:rsidR="003C1D2A" w:rsidRDefault="003C1D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44441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604BB" w14:textId="77777777" w:rsidR="003C1D2A" w:rsidRDefault="003C1D2A">
      <w:r>
        <w:separator/>
      </w:r>
    </w:p>
    <w:p w14:paraId="75F020BE" w14:textId="77777777" w:rsidR="003C1D2A" w:rsidRDefault="003C1D2A"/>
  </w:footnote>
  <w:footnote w:type="continuationSeparator" w:id="0">
    <w:p w14:paraId="62C9D1DE" w14:textId="77777777" w:rsidR="003C1D2A" w:rsidRDefault="003C1D2A">
      <w:r>
        <w:continuationSeparator/>
      </w:r>
    </w:p>
    <w:p w14:paraId="73851440" w14:textId="77777777" w:rsidR="003C1D2A" w:rsidRDefault="003C1D2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3B7B" w14:textId="77777777" w:rsidR="008C7067" w:rsidRDefault="008C7067">
    <w:pPr>
      <w:pStyle w:val="Header"/>
      <w:rPr>
        <w:lang w:val="en-AU"/>
      </w:rPr>
    </w:pPr>
    <w:r>
      <w:rPr>
        <w:lang w:val="en-AU"/>
      </w:rPr>
      <w:t>IFB299</w:t>
    </w:r>
  </w:p>
  <w:p w14:paraId="7C47CE99" w14:textId="77777777" w:rsidR="008C7067" w:rsidRPr="008C7067" w:rsidRDefault="008C7067">
    <w:pPr>
      <w:pStyle w:val="Header"/>
      <w:rPr>
        <w:lang w:val="en-AU"/>
      </w:rPr>
    </w:pPr>
    <w:r>
      <w:rPr>
        <w:lang w:val="en-AU"/>
      </w:rPr>
      <w:t>Group 96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2F940D0"/>
    <w:multiLevelType w:val="hybridMultilevel"/>
    <w:tmpl w:val="3784125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585256"/>
    <w:multiLevelType w:val="hybridMultilevel"/>
    <w:tmpl w:val="E47269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3504DF"/>
    <w:multiLevelType w:val="hybridMultilevel"/>
    <w:tmpl w:val="1A50D1D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94E33"/>
    <w:multiLevelType w:val="hybridMultilevel"/>
    <w:tmpl w:val="8528E3D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4340E"/>
    <w:multiLevelType w:val="hybridMultilevel"/>
    <w:tmpl w:val="68283EB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452E02"/>
    <w:multiLevelType w:val="hybridMultilevel"/>
    <w:tmpl w:val="80BE74F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F7"/>
    <w:rsid w:val="000D29E8"/>
    <w:rsid w:val="000F312B"/>
    <w:rsid w:val="003622F7"/>
    <w:rsid w:val="003C1D2A"/>
    <w:rsid w:val="00555D2C"/>
    <w:rsid w:val="00611699"/>
    <w:rsid w:val="00807843"/>
    <w:rsid w:val="00881F11"/>
    <w:rsid w:val="008C7067"/>
    <w:rsid w:val="00BB780B"/>
    <w:rsid w:val="00BC49E3"/>
    <w:rsid w:val="00CB0711"/>
    <w:rsid w:val="00D53C91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DE4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699"/>
    <w:rPr>
      <w:color w:val="214C5E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611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Caches/2057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3</TotalTime>
  <Pages>1</Pages>
  <Words>66</Words>
  <Characters>381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Huggett</dc:creator>
  <cp:keywords/>
  <dc:description/>
  <cp:lastModifiedBy>Michael Huggett</cp:lastModifiedBy>
  <cp:revision>4</cp:revision>
  <dcterms:created xsi:type="dcterms:W3CDTF">2018-08-03T01:11:00Z</dcterms:created>
  <dcterms:modified xsi:type="dcterms:W3CDTF">2018-10-17T11:22:00Z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