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0750CA04" w:rsidR="00807843" w:rsidRDefault="003622F7" w:rsidP="00611699">
      <w:pPr>
        <w:pStyle w:val="Heading1"/>
        <w:jc w:val="center"/>
      </w:pPr>
      <w:r>
        <w:t xml:space="preserve">Meeting Minutes – Week </w:t>
      </w:r>
      <w:r w:rsidR="007D10EF">
        <w:t xml:space="preserve">11 </w:t>
      </w:r>
      <w:r w:rsidR="00941176">
        <w:t>10/10</w:t>
      </w:r>
    </w:p>
    <w:p w14:paraId="335EBCD0" w14:textId="77777777" w:rsidR="00ED37DC" w:rsidRDefault="00ED37DC" w:rsidP="00ED37DC">
      <w:r>
        <w:t>Tasks</w:t>
      </w:r>
    </w:p>
    <w:p w14:paraId="41629FA5" w14:textId="673BFDD0" w:rsidR="00941176" w:rsidRDefault="00941176" w:rsidP="00941176">
      <w:pPr>
        <w:pStyle w:val="ListParagraph"/>
        <w:numPr>
          <w:ilvl w:val="0"/>
          <w:numId w:val="8"/>
        </w:numPr>
      </w:pPr>
      <w:r>
        <w:t>Did some selenium testing to improve functionality of the project</w:t>
      </w:r>
    </w:p>
    <w:p w14:paraId="3E52DBE2" w14:textId="6AFF9EDB" w:rsidR="00941176" w:rsidRDefault="00941176" w:rsidP="00941176">
      <w:pPr>
        <w:pStyle w:val="ListParagraph"/>
        <w:numPr>
          <w:ilvl w:val="0"/>
          <w:numId w:val="8"/>
        </w:numPr>
      </w:pPr>
      <w:r>
        <w:t>Completed a regression test plan for project</w:t>
      </w:r>
    </w:p>
    <w:p w14:paraId="77DCC1B1" w14:textId="6B7E25A0" w:rsidR="00941176" w:rsidRDefault="00941176" w:rsidP="00941176">
      <w:pPr>
        <w:pStyle w:val="ListParagraph"/>
        <w:numPr>
          <w:ilvl w:val="0"/>
          <w:numId w:val="8"/>
        </w:numPr>
      </w:pPr>
      <w:r>
        <w:t>Helped each other with some coding issues in Django</w:t>
      </w:r>
    </w:p>
    <w:p w14:paraId="0DC85AC3" w14:textId="77777777" w:rsidR="00611699" w:rsidRDefault="00611699" w:rsidP="00611699">
      <w:r>
        <w:t>Discussion</w:t>
      </w:r>
    </w:p>
    <w:p w14:paraId="6E3C1445" w14:textId="02552397" w:rsidR="00941176" w:rsidRDefault="00941176" w:rsidP="00941176">
      <w:pPr>
        <w:pStyle w:val="ListParagraph"/>
        <w:numPr>
          <w:ilvl w:val="0"/>
          <w:numId w:val="8"/>
        </w:numPr>
      </w:pPr>
      <w:r>
        <w:t>Discussed workshop activities for Friday and lecture material</w:t>
      </w:r>
    </w:p>
    <w:p w14:paraId="76D91DB2" w14:textId="584BEA28" w:rsidR="00941176" w:rsidRDefault="00941176" w:rsidP="00941176">
      <w:pPr>
        <w:pStyle w:val="ListParagraph"/>
        <w:numPr>
          <w:ilvl w:val="0"/>
          <w:numId w:val="8"/>
        </w:numPr>
      </w:pPr>
      <w:r>
        <w:t>Discussed current issues with user stories – struggling with some tasks</w:t>
      </w:r>
    </w:p>
    <w:p w14:paraId="00C31D69" w14:textId="7362F664" w:rsidR="00941176" w:rsidRDefault="00941176" w:rsidP="00941176">
      <w:pPr>
        <w:pStyle w:val="ListParagraph"/>
        <w:numPr>
          <w:ilvl w:val="0"/>
          <w:numId w:val="8"/>
        </w:numPr>
      </w:pPr>
      <w:r>
        <w:t>Discussed delegation of user story tasks to make some easier to complete based on strengths</w:t>
      </w:r>
    </w:p>
    <w:p w14:paraId="2B049625" w14:textId="6A00DE09" w:rsidR="00941176" w:rsidRDefault="00941176" w:rsidP="00941176">
      <w:pPr>
        <w:pStyle w:val="ListParagraph"/>
        <w:numPr>
          <w:ilvl w:val="0"/>
          <w:numId w:val="8"/>
        </w:numPr>
      </w:pPr>
      <w:r>
        <w:t>Discussed selenium testing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36935B48" w14:textId="1E10F336" w:rsidR="00941176" w:rsidRDefault="00941176" w:rsidP="00941176">
      <w:pPr>
        <w:pStyle w:val="ListParagraph"/>
        <w:numPr>
          <w:ilvl w:val="0"/>
          <w:numId w:val="9"/>
        </w:numPr>
      </w:pPr>
      <w:r>
        <w:t>Have at least half of the testing completed</w:t>
      </w:r>
    </w:p>
    <w:p w14:paraId="0384F0A7" w14:textId="16091263" w:rsidR="00941176" w:rsidRDefault="00941176" w:rsidP="00941176">
      <w:pPr>
        <w:pStyle w:val="ListParagraph"/>
        <w:numPr>
          <w:ilvl w:val="0"/>
          <w:numId w:val="9"/>
        </w:numPr>
      </w:pPr>
      <w:r>
        <w:t>Have most of management part complete for user story</w:t>
      </w:r>
    </w:p>
    <w:p w14:paraId="617664E2" w14:textId="77F2C2D4" w:rsidR="00941176" w:rsidRPr="00611699" w:rsidRDefault="00941176" w:rsidP="00941176">
      <w:pPr>
        <w:pStyle w:val="ListParagraph"/>
        <w:numPr>
          <w:ilvl w:val="0"/>
          <w:numId w:val="9"/>
        </w:numPr>
      </w:pPr>
      <w:r>
        <w:t>Organise</w:t>
      </w:r>
      <w:bookmarkStart w:id="0" w:name="_GoBack"/>
      <w:bookmarkEnd w:id="0"/>
      <w:r>
        <w:t xml:space="preserve"> artefacts for Friday workshop</w:t>
      </w:r>
    </w:p>
    <w:sectPr w:rsidR="00941176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1309E" w14:textId="77777777" w:rsidR="007639FB" w:rsidRDefault="007639FB">
      <w:r>
        <w:separator/>
      </w:r>
    </w:p>
    <w:p w14:paraId="6122E28E" w14:textId="77777777" w:rsidR="007639FB" w:rsidRDefault="007639FB"/>
  </w:endnote>
  <w:endnote w:type="continuationSeparator" w:id="0">
    <w:p w14:paraId="2E698AF2" w14:textId="77777777" w:rsidR="007639FB" w:rsidRDefault="007639FB">
      <w:r>
        <w:continuationSeparator/>
      </w:r>
    </w:p>
    <w:p w14:paraId="22043FD5" w14:textId="77777777" w:rsidR="007639FB" w:rsidRDefault="00763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B8E2D" w14:textId="77777777" w:rsidR="007639FB" w:rsidRDefault="007639FB">
      <w:r>
        <w:separator/>
      </w:r>
    </w:p>
    <w:p w14:paraId="78DA03ED" w14:textId="77777777" w:rsidR="007639FB" w:rsidRDefault="007639FB"/>
  </w:footnote>
  <w:footnote w:type="continuationSeparator" w:id="0">
    <w:p w14:paraId="3FEAF661" w14:textId="77777777" w:rsidR="007639FB" w:rsidRDefault="007639FB">
      <w:r>
        <w:continuationSeparator/>
      </w:r>
    </w:p>
    <w:p w14:paraId="33FAAFEB" w14:textId="77777777" w:rsidR="007639FB" w:rsidRDefault="007639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17B97"/>
    <w:multiLevelType w:val="hybridMultilevel"/>
    <w:tmpl w:val="264225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250EA"/>
    <w:multiLevelType w:val="hybridMultilevel"/>
    <w:tmpl w:val="23C473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3622F7"/>
    <w:rsid w:val="00611699"/>
    <w:rsid w:val="007639FB"/>
    <w:rsid w:val="007D10EF"/>
    <w:rsid w:val="00807843"/>
    <w:rsid w:val="00881F11"/>
    <w:rsid w:val="008C7067"/>
    <w:rsid w:val="00941176"/>
    <w:rsid w:val="00BB780B"/>
    <w:rsid w:val="00CB0711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3</cp:revision>
  <dcterms:created xsi:type="dcterms:W3CDTF">2018-08-03T01:11:00Z</dcterms:created>
  <dcterms:modified xsi:type="dcterms:W3CDTF">2018-10-18T10:48:00Z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